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제목"/>
        <w:tag w:val=""/>
        <w:id w:val="-2049745597"/>
        <w:placeholder>
          <w:docPart w:val="B63A210BC26F488F9665A9BC211A0CC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574CC6" w:rsidRDefault="00F52F2A" w:rsidP="005370DE">
          <w:pPr>
            <w:pStyle w:val="aa"/>
          </w:pPr>
          <w:r>
            <w:t xml:space="preserve">Board </w:t>
          </w:r>
          <w:r>
            <w:rPr>
              <w:rFonts w:hint="eastAsia"/>
            </w:rPr>
            <w:t>S</w:t>
          </w:r>
          <w:r>
            <w:t>pecification</w:t>
          </w:r>
        </w:p>
      </w:sdtContent>
    </w:sdt>
    <w:sdt>
      <w:sdtPr>
        <w:rPr>
          <w:i/>
        </w:rPr>
        <w:alias w:val="주제"/>
        <w:tag w:val=""/>
        <w:id w:val="1580481610"/>
        <w:placeholder>
          <w:docPart w:val="184660D9F1564DB1A2C5965185EEB87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B56881" w:rsidRPr="00B56881" w:rsidRDefault="00F52F2A" w:rsidP="00B56881">
          <w:pPr>
            <w:pStyle w:val="af2"/>
            <w:jc w:val="center"/>
          </w:pPr>
          <w:r>
            <w:rPr>
              <w:i/>
            </w:rPr>
            <w:t xml:space="preserve">Depth Map Generation Using </w:t>
          </w:r>
          <w:proofErr w:type="spellStart"/>
          <w:r>
            <w:rPr>
              <w:i/>
            </w:rPr>
            <w:t>ToF</w:t>
          </w:r>
          <w:proofErr w:type="spellEnd"/>
          <w:r>
            <w:rPr>
              <w:i/>
            </w:rPr>
            <w:t xml:space="preserve"> Sensor</w:t>
          </w:r>
        </w:p>
      </w:sdtContent>
    </w:sdt>
    <w:sdt>
      <w:sdtPr>
        <w:rPr>
          <w:rFonts w:hint="eastAsia"/>
          <w:b/>
        </w:rPr>
        <w:alias w:val="회사"/>
        <w:tag w:val=""/>
        <w:id w:val="745232661"/>
        <w:placeholder>
          <w:docPart w:val="E58ABDA2B9974775B06D72F3AA436EE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A75B86" w:rsidRPr="00A75B86" w:rsidRDefault="00690FD1" w:rsidP="00B56881">
          <w:pPr>
            <w:jc w:val="right"/>
            <w:rPr>
              <w:b/>
            </w:rPr>
          </w:pPr>
          <w:r>
            <w:rPr>
              <w:rFonts w:hint="eastAsia"/>
              <w:b/>
            </w:rPr>
            <w:t>한국기술교육대학교</w:t>
          </w:r>
          <w:r>
            <w:rPr>
              <w:rFonts w:hint="eastAsia"/>
              <w:b/>
            </w:rPr>
            <w:t xml:space="preserve"> </w:t>
          </w:r>
          <w:r>
            <w:rPr>
              <w:rFonts w:hint="eastAsia"/>
              <w:b/>
            </w:rPr>
            <w:t>전자공학과</w:t>
          </w:r>
        </w:p>
      </w:sdtContent>
    </w:sdt>
    <w:sdt>
      <w:sdtPr>
        <w:rPr>
          <w:rFonts w:hint="eastAsia"/>
          <w:b/>
        </w:rPr>
        <w:alias w:val="만든 이"/>
        <w:tag w:val=""/>
        <w:id w:val="1225563302"/>
        <w:placeholder>
          <w:docPart w:val="273CB4A4376948A0A498DD1E754DD18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B56881" w:rsidRDefault="00690FD1" w:rsidP="00B56881">
          <w:pPr>
            <w:jc w:val="right"/>
            <w:rPr>
              <w:b/>
            </w:rPr>
          </w:pPr>
          <w:r>
            <w:rPr>
              <w:rFonts w:hint="eastAsia"/>
              <w:b/>
            </w:rPr>
            <w:t>강승우</w:t>
          </w:r>
          <w:r w:rsidR="00A21F69">
            <w:rPr>
              <w:b/>
            </w:rPr>
            <w:t xml:space="preserve"> ki6080@koreatech.ac.kr</w:t>
          </w:r>
        </w:p>
      </w:sdtContent>
    </w:sdt>
    <w:p w:rsidR="00350070" w:rsidRPr="00350070" w:rsidRDefault="00350070" w:rsidP="00B56881">
      <w:pPr>
        <w:jc w:val="right"/>
      </w:pPr>
    </w:p>
    <w:p w:rsidR="00B24644" w:rsidRDefault="00B24644" w:rsidP="00B24644">
      <w:pPr>
        <w:jc w:val="right"/>
        <w:sectPr w:rsidR="00B24644" w:rsidSect="0023462E">
          <w:headerReference w:type="default" r:id="rId9"/>
          <w:footerReference w:type="default" r:id="rId10"/>
          <w:footerReference w:type="first" r:id="rId11"/>
          <w:endnotePr>
            <w:numFmt w:val="decimal"/>
          </w:endnotePr>
          <w:type w:val="continuous"/>
          <w:pgSz w:w="11906" w:h="16838"/>
          <w:pgMar w:top="720" w:right="720" w:bottom="720" w:left="720" w:header="0" w:footer="0" w:gutter="0"/>
          <w:cols w:space="425"/>
          <w:docGrid w:linePitch="360"/>
        </w:sectPr>
      </w:pPr>
    </w:p>
    <w:p w:rsidR="00E57EBC" w:rsidRDefault="00546350" w:rsidP="00E57EBC">
      <w:pPr>
        <w:pStyle w:val="2"/>
        <w:rPr>
          <w:rFonts w:hint="eastAsia"/>
        </w:rPr>
      </w:pPr>
      <w:r>
        <w:t>Abstract</w:t>
      </w:r>
    </w:p>
    <w:p w:rsidR="00E57EBC" w:rsidRDefault="00FB74F8" w:rsidP="00E57EBC">
      <w:pPr>
        <w:ind w:firstLine="195"/>
      </w:pPr>
      <w:r>
        <w:rPr>
          <w:rFonts w:hint="eastAsia"/>
        </w:rPr>
        <w:t>고성능의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스텝</w:t>
      </w:r>
      <w:r>
        <w:rPr>
          <w:rFonts w:hint="eastAsia"/>
        </w:rPr>
        <w:t xml:space="preserve"> </w:t>
      </w:r>
      <w:r>
        <w:rPr>
          <w:rFonts w:hint="eastAsia"/>
        </w:rPr>
        <w:t>모터를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rPr>
          <w:rFonts w:hint="eastAsia"/>
        </w:rPr>
        <w:t xml:space="preserve"> </w:t>
      </w:r>
      <w:r>
        <w:rPr>
          <w:rFonts w:hint="eastAsia"/>
        </w:rPr>
        <w:t>기구물에</w:t>
      </w:r>
      <w:r>
        <w:rPr>
          <w:rFonts w:hint="eastAsia"/>
        </w:rPr>
        <w:t xml:space="preserve"> </w:t>
      </w:r>
      <w:r>
        <w:rPr>
          <w:rFonts w:hint="eastAsia"/>
        </w:rPr>
        <w:t>부착하여</w:t>
      </w:r>
      <w:r>
        <w:t xml:space="preserve"> </w:t>
      </w:r>
      <w:r>
        <w:rPr>
          <w:rFonts w:hint="eastAsia"/>
        </w:rPr>
        <w:t>전방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범위의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스캔하는</w:t>
      </w:r>
      <w:r>
        <w:rPr>
          <w:rFonts w:hint="eastAsia"/>
        </w:rPr>
        <w:t xml:space="preserve"> </w:t>
      </w:r>
      <w:r>
        <w:rPr>
          <w:rFonts w:hint="eastAsia"/>
        </w:rPr>
        <w:t>장비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구동하기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Windows</w:t>
      </w:r>
      <w:r>
        <w:rPr>
          <w:rFonts w:hint="eastAsia"/>
        </w:rPr>
        <w:t>용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 w:rsidR="0054669E">
        <w:rPr>
          <w:rFonts w:hint="eastAsia"/>
        </w:rPr>
        <w:t>구현한다</w:t>
      </w:r>
      <w:r w:rsidR="0054669E">
        <w:rPr>
          <w:rFonts w:hint="eastAsia"/>
        </w:rPr>
        <w:t>.</w:t>
      </w:r>
    </w:p>
    <w:p w:rsidR="00E57EBC" w:rsidRDefault="00E57EBC" w:rsidP="00E57EBC">
      <w:pPr>
        <w:ind w:firstLine="195"/>
        <w:rPr>
          <w:rFonts w:hint="eastAsia"/>
        </w:rPr>
      </w:pP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집적도의</w:t>
      </w:r>
      <w:r>
        <w:rPr>
          <w:rFonts w:hint="eastAsia"/>
        </w:rPr>
        <w:t xml:space="preserve"> </w:t>
      </w:r>
      <w:r>
        <w:rPr>
          <w:rFonts w:hint="eastAsia"/>
        </w:rPr>
        <w:t>한계로</w:t>
      </w:r>
      <w:r>
        <w:rPr>
          <w:rFonts w:hint="eastAsia"/>
        </w:rPr>
        <w:t xml:space="preserve"> </w:t>
      </w:r>
      <w:r>
        <w:rPr>
          <w:rFonts w:hint="eastAsia"/>
        </w:rPr>
        <w:t>고해상도의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어려웠던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센서의</w:t>
      </w:r>
      <w:r>
        <w:rPr>
          <w:rFonts w:hint="eastAsia"/>
        </w:rPr>
        <w:t xml:space="preserve"> 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극복하고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다수의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저성능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센서가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고성능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활용함으로써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피사체에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품질의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 w:rsidR="008F28A6">
        <w:rPr>
          <w:rFonts w:hint="eastAsia"/>
        </w:rPr>
        <w:t>획득</w:t>
      </w:r>
      <w:r w:rsidR="00C537F2">
        <w:rPr>
          <w:rFonts w:hint="eastAsia"/>
        </w:rPr>
        <w:t>한다</w:t>
      </w:r>
      <w:r w:rsidR="00C537F2">
        <w:rPr>
          <w:rFonts w:hint="eastAsia"/>
        </w:rPr>
        <w:t>.</w:t>
      </w:r>
    </w:p>
    <w:p w:rsidR="006245E8" w:rsidRDefault="006245E8" w:rsidP="006E4F37">
      <w:pPr>
        <w:ind w:firstLine="195"/>
      </w:pPr>
    </w:p>
    <w:p w:rsidR="006245E8" w:rsidRDefault="006245E8" w:rsidP="006245E8">
      <w:pPr>
        <w:pStyle w:val="2"/>
      </w:pPr>
      <w:bookmarkStart w:id="0" w:name="_GoBack"/>
      <w:bookmarkEnd w:id="0"/>
    </w:p>
    <w:p w:rsidR="000930CA" w:rsidRPr="00024719" w:rsidRDefault="00802C2F" w:rsidP="00802C2F">
      <w:pPr>
        <w:ind w:firstLine="195"/>
        <w:rPr>
          <w:rFonts w:hint="eastAsia"/>
        </w:rPr>
      </w:pPr>
      <w:r>
        <w:rPr>
          <w:rFonts w:hint="eastAsia"/>
        </w:rPr>
        <w:t>센서가</w:t>
      </w:r>
      <w:r>
        <w:rPr>
          <w:rFonts w:hint="eastAsia"/>
        </w:rPr>
        <w:t xml:space="preserve"> </w:t>
      </w:r>
      <w:r>
        <w:rPr>
          <w:rFonts w:hint="eastAsia"/>
        </w:rPr>
        <w:t>부착되는</w:t>
      </w:r>
      <w:r>
        <w:rPr>
          <w:rFonts w:hint="eastAsia"/>
        </w:rPr>
        <w:t xml:space="preserve"> </w:t>
      </w:r>
    </w:p>
    <w:p w:rsidR="00817C0B" w:rsidRDefault="006245E8" w:rsidP="00024719">
      <w:pPr>
        <w:pStyle w:val="2"/>
      </w:pPr>
      <w:r>
        <w:br w:type="column"/>
      </w:r>
      <w:r w:rsidR="003D5C4D">
        <w:rPr>
          <w:rFonts w:hint="eastAsia"/>
        </w:rPr>
        <w:t>P</w:t>
      </w:r>
      <w:r w:rsidR="003D5C4D">
        <w:t>in Layout</w:t>
      </w:r>
    </w:p>
    <w:p w:rsidR="00EB6F45" w:rsidRDefault="007A4EB9" w:rsidP="00EB6F45">
      <w:pPr>
        <w:ind w:firstLine="195"/>
      </w:pPr>
      <w:r>
        <w:rPr>
          <w:rFonts w:hint="eastAsia"/>
        </w:rPr>
        <w:t>S</w:t>
      </w:r>
      <w:r>
        <w:t xml:space="preserve">TM32 evaluation </w:t>
      </w:r>
      <w:r>
        <w:rPr>
          <w:rFonts w:hint="eastAsia"/>
        </w:rPr>
        <w:t>보드에는</w:t>
      </w:r>
      <w:r>
        <w:rPr>
          <w:rFonts w:hint="eastAsia"/>
        </w:rPr>
        <w:t xml:space="preserve"> </w:t>
      </w:r>
      <w:r>
        <w:rPr>
          <w:rFonts w:hint="eastAsia"/>
        </w:rPr>
        <w:t>센서와</w:t>
      </w:r>
      <w:r>
        <w:rPr>
          <w:rFonts w:hint="eastAsia"/>
        </w:rPr>
        <w:t xml:space="preserve"> </w:t>
      </w:r>
      <w:r>
        <w:rPr>
          <w:rFonts w:hint="eastAsia"/>
        </w:rPr>
        <w:t>모터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</w:t>
      </w:r>
      <w:r>
        <w:t xml:space="preserve">SB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>
        <w:rPr>
          <w:rFonts w:hint="eastAsia"/>
        </w:rPr>
        <w:t>제어하는</w:t>
      </w:r>
      <w:r>
        <w:rPr>
          <w:rFonts w:hint="eastAsia"/>
        </w:rPr>
        <w:t xml:space="preserve"> </w:t>
      </w:r>
      <w:r>
        <w:t>firmware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적재된다</w:t>
      </w:r>
      <w:r>
        <w:rPr>
          <w:rFonts w:hint="eastAsia"/>
        </w:rPr>
        <w:t>.</w:t>
      </w:r>
      <w:r>
        <w:t xml:space="preserve"> </w:t>
      </w:r>
      <w:r w:rsidR="00EB6F45">
        <w:rPr>
          <w:rFonts w:hint="eastAsia"/>
        </w:rPr>
        <w:t>내부</w:t>
      </w:r>
      <w:r w:rsidR="00EB6F45">
        <w:rPr>
          <w:rFonts w:hint="eastAsia"/>
        </w:rPr>
        <w:t xml:space="preserve"> </w:t>
      </w:r>
      <w:r w:rsidR="00EB6F45">
        <w:t xml:space="preserve">USB </w:t>
      </w:r>
      <w:r w:rsidR="00EB6F45">
        <w:rPr>
          <w:rFonts w:hint="eastAsia"/>
        </w:rPr>
        <w:t>제어를</w:t>
      </w:r>
      <w:r w:rsidR="00EB6F45">
        <w:rPr>
          <w:rFonts w:hint="eastAsia"/>
        </w:rPr>
        <w:t xml:space="preserve"> </w:t>
      </w:r>
      <w:r w:rsidR="00EB6F45">
        <w:rPr>
          <w:rFonts w:hint="eastAsia"/>
        </w:rPr>
        <w:t>위해</w:t>
      </w:r>
      <w:r w:rsidR="00EB6F45">
        <w:rPr>
          <w:rFonts w:hint="eastAsia"/>
        </w:rPr>
        <w:t xml:space="preserve"> </w:t>
      </w:r>
      <w:r w:rsidR="00EB6F45">
        <w:rPr>
          <w:rFonts w:hint="eastAsia"/>
        </w:rPr>
        <w:t>시스템의</w:t>
      </w:r>
      <w:r w:rsidR="00EB6F45">
        <w:rPr>
          <w:rFonts w:hint="eastAsia"/>
        </w:rPr>
        <w:t xml:space="preserve"> </w:t>
      </w:r>
      <w:r w:rsidR="00EB6F45">
        <w:rPr>
          <w:rFonts w:hint="eastAsia"/>
        </w:rPr>
        <w:t>전체</w:t>
      </w:r>
      <w:r w:rsidR="00EB6F45">
        <w:rPr>
          <w:rFonts w:hint="eastAsia"/>
        </w:rPr>
        <w:t xml:space="preserve"> </w:t>
      </w:r>
      <w:r w:rsidR="00EB6F45">
        <w:rPr>
          <w:rFonts w:hint="eastAsia"/>
        </w:rPr>
        <w:t>클럭은</w:t>
      </w:r>
      <w:r w:rsidR="00EB6F45">
        <w:rPr>
          <w:rFonts w:hint="eastAsia"/>
        </w:rPr>
        <w:t xml:space="preserve"> </w:t>
      </w:r>
      <w:r w:rsidR="00EB6F45">
        <w:t>48MHz</w:t>
      </w:r>
      <w:r w:rsidR="00EB6F45">
        <w:rPr>
          <w:rFonts w:hint="eastAsia"/>
        </w:rPr>
        <w:t>로</w:t>
      </w:r>
      <w:r w:rsidR="00EB6F45">
        <w:rPr>
          <w:rFonts w:hint="eastAsia"/>
        </w:rPr>
        <w:t xml:space="preserve"> </w:t>
      </w:r>
      <w:r w:rsidR="00EB6F45">
        <w:rPr>
          <w:rFonts w:hint="eastAsia"/>
        </w:rPr>
        <w:t>동작하며</w:t>
      </w:r>
      <w:r w:rsidR="00EB6F45">
        <w:rPr>
          <w:rFonts w:hint="eastAsia"/>
        </w:rPr>
        <w:t>,</w:t>
      </w:r>
      <w:r w:rsidR="00EB6F45">
        <w:t xml:space="preserve"> </w:t>
      </w:r>
      <w:r w:rsidR="00EB6F45">
        <w:rPr>
          <w:rFonts w:hint="eastAsia"/>
        </w:rPr>
        <w:t>각각의</w:t>
      </w:r>
      <w:r w:rsidR="00EB6F45">
        <w:rPr>
          <w:rFonts w:hint="eastAsia"/>
        </w:rPr>
        <w:t xml:space="preserve"> </w:t>
      </w:r>
      <w:r w:rsidR="00EB6F45">
        <w:t xml:space="preserve">GPIO </w:t>
      </w:r>
      <w:r w:rsidR="00EB6F45">
        <w:rPr>
          <w:rFonts w:hint="eastAsia"/>
        </w:rPr>
        <w:t>핀은</w:t>
      </w:r>
      <w:r w:rsidR="00EB6F45">
        <w:rPr>
          <w:rFonts w:hint="eastAsia"/>
        </w:rPr>
        <w:t xml:space="preserve"> </w:t>
      </w:r>
      <w:r w:rsidR="00EB6F45">
        <w:rPr>
          <w:rFonts w:hint="eastAsia"/>
        </w:rPr>
        <w:t>다음과</w:t>
      </w:r>
      <w:r w:rsidR="00EB6F45">
        <w:rPr>
          <w:rFonts w:hint="eastAsia"/>
        </w:rPr>
        <w:t xml:space="preserve"> </w:t>
      </w:r>
      <w:r w:rsidR="00EB6F45">
        <w:rPr>
          <w:rFonts w:hint="eastAsia"/>
        </w:rPr>
        <w:t>같이</w:t>
      </w:r>
      <w:r w:rsidR="00EB6F45">
        <w:rPr>
          <w:rFonts w:hint="eastAsia"/>
        </w:rPr>
        <w:t xml:space="preserve"> </w:t>
      </w:r>
      <w:r w:rsidR="00EB6F45">
        <w:rPr>
          <w:rFonts w:hint="eastAsia"/>
        </w:rPr>
        <w:t>동작한다</w:t>
      </w:r>
      <w:r w:rsidR="00EB6F45">
        <w:rPr>
          <w:rFonts w:hint="eastAsia"/>
        </w:rPr>
        <w:t>.</w:t>
      </w:r>
    </w:p>
    <w:p w:rsidR="00EB6F45" w:rsidRDefault="00EB6F45" w:rsidP="00EB6F45">
      <w:pPr>
        <w:pStyle w:val="af6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G</w:t>
      </w:r>
      <w:r>
        <w:t>PIO Port Pin Layout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83"/>
        <w:gridCol w:w="546"/>
        <w:gridCol w:w="3881"/>
      </w:tblGrid>
      <w:tr w:rsidR="00705B33" w:rsidTr="00244160">
        <w:tc>
          <w:tcPr>
            <w:tcW w:w="583" w:type="dxa"/>
            <w:shd w:val="clear" w:color="auto" w:fill="F2F2F2" w:themeFill="background1" w:themeFillShade="F2"/>
          </w:tcPr>
          <w:p w:rsidR="00705B33" w:rsidRDefault="00705B33" w:rsidP="00EB6F45">
            <w:r>
              <w:t>Port</w:t>
            </w:r>
          </w:p>
        </w:tc>
        <w:tc>
          <w:tcPr>
            <w:tcW w:w="546" w:type="dxa"/>
            <w:shd w:val="clear" w:color="auto" w:fill="F2F2F2" w:themeFill="background1" w:themeFillShade="F2"/>
          </w:tcPr>
          <w:p w:rsidR="00705B33" w:rsidRDefault="00705B33" w:rsidP="00EB6F45">
            <w:r>
              <w:t>Pin</w:t>
            </w:r>
          </w:p>
        </w:tc>
        <w:tc>
          <w:tcPr>
            <w:tcW w:w="3881" w:type="dxa"/>
            <w:shd w:val="clear" w:color="auto" w:fill="F2F2F2" w:themeFill="background1" w:themeFillShade="F2"/>
          </w:tcPr>
          <w:p w:rsidR="00705B33" w:rsidRDefault="00705B33" w:rsidP="00EB6F45">
            <w:r>
              <w:t>Assignment</w:t>
            </w:r>
          </w:p>
        </w:tc>
      </w:tr>
      <w:tr w:rsidR="00244160" w:rsidTr="00705B33">
        <w:tc>
          <w:tcPr>
            <w:tcW w:w="583" w:type="dxa"/>
            <w:vMerge w:val="restart"/>
          </w:tcPr>
          <w:p w:rsidR="00244160" w:rsidRDefault="00244160" w:rsidP="00EB6F45">
            <w:r>
              <w:t>A</w:t>
            </w:r>
          </w:p>
        </w:tc>
        <w:tc>
          <w:tcPr>
            <w:tcW w:w="546" w:type="dxa"/>
          </w:tcPr>
          <w:p w:rsidR="00244160" w:rsidRDefault="00244160" w:rsidP="00EB6F45">
            <w:r>
              <w:t>5</w:t>
            </w:r>
          </w:p>
        </w:tc>
        <w:tc>
          <w:tcPr>
            <w:tcW w:w="3881" w:type="dxa"/>
          </w:tcPr>
          <w:p w:rsidR="00244160" w:rsidRDefault="00244160" w:rsidP="00EB6F45">
            <w:r>
              <w:t>SPI1 CLK (to Depth Sensor)</w:t>
            </w:r>
          </w:p>
        </w:tc>
      </w:tr>
      <w:tr w:rsidR="00244160" w:rsidTr="00705B33">
        <w:tc>
          <w:tcPr>
            <w:tcW w:w="583" w:type="dxa"/>
            <w:vMerge/>
          </w:tcPr>
          <w:p w:rsidR="00244160" w:rsidRDefault="00244160" w:rsidP="00EB6F45"/>
        </w:tc>
        <w:tc>
          <w:tcPr>
            <w:tcW w:w="546" w:type="dxa"/>
          </w:tcPr>
          <w:p w:rsidR="00244160" w:rsidRDefault="00244160" w:rsidP="00EB6F45">
            <w:r>
              <w:t>6</w:t>
            </w:r>
          </w:p>
        </w:tc>
        <w:tc>
          <w:tcPr>
            <w:tcW w:w="3881" w:type="dxa"/>
          </w:tcPr>
          <w:p w:rsidR="00244160" w:rsidRDefault="00244160" w:rsidP="00EB6F45">
            <w:r>
              <w:t>SPI1 MISO (to Depth Sensor)</w:t>
            </w:r>
          </w:p>
        </w:tc>
      </w:tr>
      <w:tr w:rsidR="00244160" w:rsidTr="00705B33">
        <w:tc>
          <w:tcPr>
            <w:tcW w:w="583" w:type="dxa"/>
            <w:vMerge/>
          </w:tcPr>
          <w:p w:rsidR="00244160" w:rsidRDefault="00244160" w:rsidP="00EB6F45"/>
        </w:tc>
        <w:tc>
          <w:tcPr>
            <w:tcW w:w="546" w:type="dxa"/>
          </w:tcPr>
          <w:p w:rsidR="00244160" w:rsidRDefault="00244160" w:rsidP="00EB6F45">
            <w:r>
              <w:t>7</w:t>
            </w:r>
          </w:p>
        </w:tc>
        <w:tc>
          <w:tcPr>
            <w:tcW w:w="3881" w:type="dxa"/>
          </w:tcPr>
          <w:p w:rsidR="00244160" w:rsidRDefault="00244160" w:rsidP="00EB6F45">
            <w:r>
              <w:t>SPI1 MOSI (to Depth Sensor)</w:t>
            </w:r>
          </w:p>
        </w:tc>
      </w:tr>
      <w:tr w:rsidR="00244160" w:rsidTr="00705B33">
        <w:tc>
          <w:tcPr>
            <w:tcW w:w="583" w:type="dxa"/>
            <w:vMerge w:val="restart"/>
          </w:tcPr>
          <w:p w:rsidR="00244160" w:rsidRDefault="00244160" w:rsidP="00EB6F45">
            <w:r>
              <w:t>C</w:t>
            </w:r>
          </w:p>
        </w:tc>
        <w:tc>
          <w:tcPr>
            <w:tcW w:w="546" w:type="dxa"/>
          </w:tcPr>
          <w:p w:rsidR="00244160" w:rsidRDefault="00244160" w:rsidP="00EB6F45">
            <w:r>
              <w:t>0</w:t>
            </w:r>
          </w:p>
        </w:tc>
        <w:tc>
          <w:tcPr>
            <w:tcW w:w="3881" w:type="dxa"/>
          </w:tcPr>
          <w:p w:rsidR="00244160" w:rsidRDefault="00244160" w:rsidP="00EB6F45">
            <w:r>
              <w:t>Depth Sensor Chip Select</w:t>
            </w:r>
          </w:p>
        </w:tc>
      </w:tr>
      <w:tr w:rsidR="00244160" w:rsidTr="00705B33">
        <w:tc>
          <w:tcPr>
            <w:tcW w:w="583" w:type="dxa"/>
            <w:vMerge/>
          </w:tcPr>
          <w:p w:rsidR="00244160" w:rsidRDefault="00244160" w:rsidP="00EB6F45"/>
        </w:tc>
        <w:tc>
          <w:tcPr>
            <w:tcW w:w="546" w:type="dxa"/>
          </w:tcPr>
          <w:p w:rsidR="00244160" w:rsidRDefault="00244160" w:rsidP="00EB6F45">
            <w:r>
              <w:t>1</w:t>
            </w:r>
          </w:p>
        </w:tc>
        <w:tc>
          <w:tcPr>
            <w:tcW w:w="3881" w:type="dxa"/>
          </w:tcPr>
          <w:p w:rsidR="00244160" w:rsidRDefault="00244160" w:rsidP="00EB6F45">
            <w:r>
              <w:t>Depth Sensor IRQ</w:t>
            </w:r>
          </w:p>
        </w:tc>
      </w:tr>
      <w:tr w:rsidR="00244160" w:rsidTr="00705B33">
        <w:tc>
          <w:tcPr>
            <w:tcW w:w="583" w:type="dxa"/>
            <w:vMerge/>
          </w:tcPr>
          <w:p w:rsidR="00244160" w:rsidRDefault="00244160" w:rsidP="00EB6F45"/>
        </w:tc>
        <w:tc>
          <w:tcPr>
            <w:tcW w:w="546" w:type="dxa"/>
          </w:tcPr>
          <w:p w:rsidR="00244160" w:rsidRDefault="00244160" w:rsidP="00EB6F45">
            <w:r>
              <w:t>6</w:t>
            </w:r>
          </w:p>
        </w:tc>
        <w:tc>
          <w:tcPr>
            <w:tcW w:w="3881" w:type="dxa"/>
          </w:tcPr>
          <w:p w:rsidR="00244160" w:rsidRDefault="00244160" w:rsidP="00EB6F45">
            <w:r>
              <w:t>Motor Proximity Sensor 1</w:t>
            </w:r>
          </w:p>
        </w:tc>
      </w:tr>
      <w:tr w:rsidR="00244160" w:rsidTr="00705B33">
        <w:tc>
          <w:tcPr>
            <w:tcW w:w="583" w:type="dxa"/>
            <w:vMerge/>
          </w:tcPr>
          <w:p w:rsidR="00244160" w:rsidRDefault="00244160" w:rsidP="00EB6F45"/>
        </w:tc>
        <w:tc>
          <w:tcPr>
            <w:tcW w:w="546" w:type="dxa"/>
          </w:tcPr>
          <w:p w:rsidR="00244160" w:rsidRDefault="00244160" w:rsidP="00EB6F45">
            <w:r>
              <w:t>7</w:t>
            </w:r>
          </w:p>
        </w:tc>
        <w:tc>
          <w:tcPr>
            <w:tcW w:w="3881" w:type="dxa"/>
          </w:tcPr>
          <w:p w:rsidR="00244160" w:rsidRDefault="00244160" w:rsidP="00EB6F45">
            <w:r>
              <w:t>Motor Proximity Sensor 2</w:t>
            </w:r>
          </w:p>
        </w:tc>
      </w:tr>
      <w:tr w:rsidR="003A14C5" w:rsidTr="00705B33">
        <w:tc>
          <w:tcPr>
            <w:tcW w:w="583" w:type="dxa"/>
            <w:vMerge w:val="restart"/>
          </w:tcPr>
          <w:p w:rsidR="003A14C5" w:rsidRDefault="003A14C5" w:rsidP="00EB6F45">
            <w:r>
              <w:t>A</w:t>
            </w:r>
          </w:p>
        </w:tc>
        <w:tc>
          <w:tcPr>
            <w:tcW w:w="546" w:type="dxa"/>
          </w:tcPr>
          <w:p w:rsidR="003A14C5" w:rsidRDefault="003A14C5" w:rsidP="00EB6F45">
            <w:r>
              <w:t>8</w:t>
            </w:r>
          </w:p>
        </w:tc>
        <w:tc>
          <w:tcPr>
            <w:tcW w:w="3881" w:type="dxa"/>
          </w:tcPr>
          <w:p w:rsidR="003A14C5" w:rsidRDefault="003A14C5" w:rsidP="00EB6F45">
            <w:r>
              <w:t>Motor Step 1</w:t>
            </w:r>
          </w:p>
        </w:tc>
      </w:tr>
      <w:tr w:rsidR="003A14C5" w:rsidTr="00705B33">
        <w:tc>
          <w:tcPr>
            <w:tcW w:w="583" w:type="dxa"/>
            <w:vMerge/>
          </w:tcPr>
          <w:p w:rsidR="003A14C5" w:rsidRDefault="003A14C5" w:rsidP="00EB6F45"/>
        </w:tc>
        <w:tc>
          <w:tcPr>
            <w:tcW w:w="546" w:type="dxa"/>
          </w:tcPr>
          <w:p w:rsidR="003A14C5" w:rsidRDefault="003A14C5" w:rsidP="00EB6F45">
            <w:r>
              <w:t>9</w:t>
            </w:r>
          </w:p>
        </w:tc>
        <w:tc>
          <w:tcPr>
            <w:tcW w:w="3881" w:type="dxa"/>
          </w:tcPr>
          <w:p w:rsidR="003A14C5" w:rsidRDefault="003A14C5" w:rsidP="00EB6F45">
            <w:r>
              <w:t>Motor Step 2</w:t>
            </w:r>
          </w:p>
        </w:tc>
      </w:tr>
      <w:tr w:rsidR="003A14C5" w:rsidTr="00705B33">
        <w:tc>
          <w:tcPr>
            <w:tcW w:w="583" w:type="dxa"/>
            <w:vMerge w:val="restart"/>
          </w:tcPr>
          <w:p w:rsidR="003A14C5" w:rsidRDefault="003A14C5" w:rsidP="00EB6F45">
            <w:r>
              <w:t>B</w:t>
            </w:r>
          </w:p>
        </w:tc>
        <w:tc>
          <w:tcPr>
            <w:tcW w:w="546" w:type="dxa"/>
          </w:tcPr>
          <w:p w:rsidR="003A14C5" w:rsidRDefault="003A14C5" w:rsidP="00EB6F45">
            <w:r>
              <w:t>8</w:t>
            </w:r>
          </w:p>
        </w:tc>
        <w:tc>
          <w:tcPr>
            <w:tcW w:w="3881" w:type="dxa"/>
          </w:tcPr>
          <w:p w:rsidR="003A14C5" w:rsidRDefault="003A14C5" w:rsidP="00EB6F45">
            <w:r>
              <w:t>Motor Dir 1</w:t>
            </w:r>
          </w:p>
        </w:tc>
      </w:tr>
      <w:tr w:rsidR="003A14C5" w:rsidTr="00705B33">
        <w:tc>
          <w:tcPr>
            <w:tcW w:w="583" w:type="dxa"/>
            <w:vMerge/>
          </w:tcPr>
          <w:p w:rsidR="003A14C5" w:rsidRDefault="003A14C5" w:rsidP="00913700"/>
        </w:tc>
        <w:tc>
          <w:tcPr>
            <w:tcW w:w="546" w:type="dxa"/>
          </w:tcPr>
          <w:p w:rsidR="003A14C5" w:rsidRDefault="003A14C5" w:rsidP="00913700">
            <w:r>
              <w:t>9</w:t>
            </w:r>
          </w:p>
        </w:tc>
        <w:tc>
          <w:tcPr>
            <w:tcW w:w="3881" w:type="dxa"/>
          </w:tcPr>
          <w:p w:rsidR="003A14C5" w:rsidRDefault="003A14C5" w:rsidP="00913700">
            <w:r>
              <w:t>Motor Dir 2</w:t>
            </w:r>
          </w:p>
        </w:tc>
      </w:tr>
    </w:tbl>
    <w:p w:rsidR="00711149" w:rsidRPr="004A3F6A" w:rsidRDefault="00711149" w:rsidP="00142858"/>
    <w:p w:rsidR="00772F3E" w:rsidRPr="00546350" w:rsidRDefault="007367A1" w:rsidP="00FB74F8">
      <w:pPr>
        <w:pStyle w:val="2"/>
        <w:numPr>
          <w:ilvl w:val="0"/>
          <w:numId w:val="0"/>
        </w:numPr>
      </w:pPr>
      <w:r>
        <w:br w:type="column"/>
      </w:r>
    </w:p>
    <w:sectPr w:rsidR="00772F3E" w:rsidRPr="00546350" w:rsidSect="00546350">
      <w:endnotePr>
        <w:numFmt w:val="decimal"/>
      </w:endnotePr>
      <w:type w:val="continuous"/>
      <w:pgSz w:w="11906" w:h="16838"/>
      <w:pgMar w:top="720" w:right="720" w:bottom="720" w:left="720" w:header="0" w:footer="0" w:gutter="0"/>
      <w:cols w:num="2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18D" w:rsidRDefault="00E3118D" w:rsidP="00574CC6">
      <w:pPr>
        <w:spacing w:after="0"/>
      </w:pPr>
      <w:r>
        <w:separator/>
      </w:r>
    </w:p>
  </w:endnote>
  <w:endnote w:type="continuationSeparator" w:id="0">
    <w:p w:rsidR="00E3118D" w:rsidRDefault="00E3118D" w:rsidP="00574C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62E" w:rsidRDefault="00E3118D" w:rsidP="0023462E">
    <w:pPr>
      <w:pStyle w:val="a5"/>
      <w:jc w:val="right"/>
    </w:pPr>
    <w:sdt>
      <w:sdtPr>
        <w:id w:val="-1757048206"/>
        <w:docPartObj>
          <w:docPartGallery w:val="Page Numbers (Bottom of Page)"/>
          <w:docPartUnique/>
        </w:docPartObj>
      </w:sdtPr>
      <w:sdtEndPr/>
      <w:sdtContent>
        <w:sdt>
          <w:sdtPr>
            <w:alias w:val="만든 이"/>
            <w:tag w:val=""/>
            <w:id w:val="21286545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A21F69">
              <w:t>강승우</w:t>
            </w:r>
            <w:r w:rsidR="00A21F69">
              <w:t xml:space="preserve"> ki6080@koreatech.ac.kr</w:t>
            </w:r>
          </w:sdtContent>
        </w:sdt>
        <w:r w:rsidR="0023462E">
          <w:t xml:space="preserve"> |</w:t>
        </w:r>
        <w:sdt>
          <w:sdtPr>
            <w:id w:val="352468548"/>
            <w:docPartObj>
              <w:docPartGallery w:val="Page Numbers (Top of Page)"/>
              <w:docPartUnique/>
            </w:docPartObj>
          </w:sdtPr>
          <w:sdtEndPr/>
          <w:sdtContent>
            <w:r w:rsidR="0023462E">
              <w:t xml:space="preserve"> </w:t>
            </w:r>
            <w:sdt>
              <w:sdtPr>
                <w:alias w:val="제목"/>
                <w:tag w:val=""/>
                <w:id w:val="441659612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F52F2A">
                  <w:t>Board Specification</w:t>
                </w:r>
              </w:sdtContent>
            </w:sdt>
            <w:r w:rsidR="0023462E">
              <w:t xml:space="preserve"> | </w:t>
            </w:r>
            <w:r w:rsidR="0023462E">
              <w:rPr>
                <w:lang w:val="ko-KR"/>
              </w:rPr>
              <w:t>페이지</w:t>
            </w:r>
            <w:r w:rsidR="0023462E">
              <w:rPr>
                <w:lang w:val="ko-KR"/>
              </w:rPr>
              <w:t xml:space="preserve"> </w:t>
            </w:r>
            <w:r w:rsidR="0023462E">
              <w:rPr>
                <w:b/>
                <w:bCs/>
                <w:sz w:val="24"/>
                <w:szCs w:val="24"/>
              </w:rPr>
              <w:fldChar w:fldCharType="begin"/>
            </w:r>
            <w:r w:rsidR="0023462E">
              <w:rPr>
                <w:b/>
                <w:bCs/>
              </w:rPr>
              <w:instrText>PAGE</w:instrText>
            </w:r>
            <w:r w:rsidR="0023462E">
              <w:rPr>
                <w:b/>
                <w:bCs/>
                <w:sz w:val="24"/>
                <w:szCs w:val="24"/>
              </w:rPr>
              <w:fldChar w:fldCharType="separate"/>
            </w:r>
            <w:r w:rsidR="0023462E">
              <w:rPr>
                <w:b/>
                <w:bCs/>
                <w:sz w:val="24"/>
                <w:szCs w:val="24"/>
              </w:rPr>
              <w:t>1</w:t>
            </w:r>
            <w:r w:rsidR="0023462E">
              <w:rPr>
                <w:b/>
                <w:bCs/>
                <w:sz w:val="24"/>
                <w:szCs w:val="24"/>
              </w:rPr>
              <w:fldChar w:fldCharType="end"/>
            </w:r>
            <w:r w:rsidR="0023462E">
              <w:rPr>
                <w:lang w:val="ko-KR"/>
              </w:rPr>
              <w:t xml:space="preserve"> / </w:t>
            </w:r>
            <w:r w:rsidR="0023462E">
              <w:rPr>
                <w:b/>
                <w:bCs/>
                <w:sz w:val="24"/>
                <w:szCs w:val="24"/>
              </w:rPr>
              <w:fldChar w:fldCharType="begin"/>
            </w:r>
            <w:r w:rsidR="0023462E">
              <w:rPr>
                <w:b/>
                <w:bCs/>
              </w:rPr>
              <w:instrText>NUMPAGES</w:instrText>
            </w:r>
            <w:r w:rsidR="0023462E">
              <w:rPr>
                <w:b/>
                <w:bCs/>
                <w:sz w:val="24"/>
                <w:szCs w:val="24"/>
              </w:rPr>
              <w:fldChar w:fldCharType="separate"/>
            </w:r>
            <w:r w:rsidR="0023462E">
              <w:rPr>
                <w:b/>
                <w:bCs/>
                <w:sz w:val="24"/>
                <w:szCs w:val="24"/>
              </w:rPr>
              <w:t>1</w:t>
            </w:r>
            <w:r w:rsidR="0023462E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587302" w:rsidRDefault="009A4536" w:rsidP="0023462E">
    <w:pPr>
      <w:pStyle w:val="a5"/>
      <w:jc w:val="righ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2072796"/>
      <w:docPartObj>
        <w:docPartGallery w:val="Page Numbers (Bottom of Page)"/>
        <w:docPartUnique/>
      </w:docPartObj>
    </w:sdtPr>
    <w:sdtEndPr/>
    <w:sdtContent>
      <w:p w:rsidR="009F0C30" w:rsidRDefault="00E3118D">
        <w:pPr>
          <w:pStyle w:val="a5"/>
          <w:jc w:val="right"/>
        </w:pPr>
        <w:sdt>
          <w:sdtPr>
            <w:alias w:val="만든 이"/>
            <w:tag w:val=""/>
            <w:id w:val="1006182174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A21F69">
              <w:t>강승우</w:t>
            </w:r>
            <w:r w:rsidR="00A21F69">
              <w:t xml:space="preserve"> ki6080@koreatech.ac.kr</w:t>
            </w:r>
          </w:sdtContent>
        </w:sdt>
        <w:r w:rsidR="00586079">
          <w:t xml:space="preserve"> |</w:t>
        </w:r>
        <w:sdt>
          <w:sdtPr>
            <w:id w:val="320169212"/>
            <w:docPartObj>
              <w:docPartGallery w:val="Page Numbers (Top of Page)"/>
              <w:docPartUnique/>
            </w:docPartObj>
          </w:sdtPr>
          <w:sdtEndPr/>
          <w:sdtContent>
            <w:r w:rsidR="009F0C30">
              <w:t xml:space="preserve"> </w:t>
            </w:r>
            <w:sdt>
              <w:sdtPr>
                <w:alias w:val="제목"/>
                <w:tag w:val=""/>
                <w:id w:val="-2117662963"/>
                <w:placeholder>
                  <w:docPart w:val="B63A210BC26F488F9665A9BC211A0CC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F52F2A">
                  <w:t>Board Specification</w:t>
                </w:r>
              </w:sdtContent>
            </w:sdt>
            <w:r w:rsidR="00B56881">
              <w:t xml:space="preserve"> | </w:t>
            </w:r>
            <w:r w:rsidR="009F0C30">
              <w:rPr>
                <w:lang w:val="ko-KR"/>
              </w:rPr>
              <w:t>페이지</w:t>
            </w:r>
            <w:r w:rsidR="009F0C30">
              <w:rPr>
                <w:lang w:val="ko-KR"/>
              </w:rPr>
              <w:t xml:space="preserve"> </w:t>
            </w:r>
            <w:r w:rsidR="009F0C30">
              <w:rPr>
                <w:b/>
                <w:bCs/>
                <w:sz w:val="24"/>
                <w:szCs w:val="24"/>
              </w:rPr>
              <w:fldChar w:fldCharType="begin"/>
            </w:r>
            <w:r w:rsidR="009F0C30">
              <w:rPr>
                <w:b/>
                <w:bCs/>
              </w:rPr>
              <w:instrText>PAGE</w:instrText>
            </w:r>
            <w:r w:rsidR="009F0C30">
              <w:rPr>
                <w:b/>
                <w:bCs/>
                <w:sz w:val="24"/>
                <w:szCs w:val="24"/>
              </w:rPr>
              <w:fldChar w:fldCharType="separate"/>
            </w:r>
            <w:r w:rsidR="009F0C30">
              <w:rPr>
                <w:b/>
                <w:bCs/>
                <w:lang w:val="ko-KR"/>
              </w:rPr>
              <w:t>2</w:t>
            </w:r>
            <w:r w:rsidR="009F0C30">
              <w:rPr>
                <w:b/>
                <w:bCs/>
                <w:sz w:val="24"/>
                <w:szCs w:val="24"/>
              </w:rPr>
              <w:fldChar w:fldCharType="end"/>
            </w:r>
            <w:r w:rsidR="009F0C30">
              <w:rPr>
                <w:lang w:val="ko-KR"/>
              </w:rPr>
              <w:t xml:space="preserve"> / </w:t>
            </w:r>
            <w:r w:rsidR="009F0C30">
              <w:rPr>
                <w:b/>
                <w:bCs/>
                <w:sz w:val="24"/>
                <w:szCs w:val="24"/>
              </w:rPr>
              <w:fldChar w:fldCharType="begin"/>
            </w:r>
            <w:r w:rsidR="009F0C30">
              <w:rPr>
                <w:b/>
                <w:bCs/>
              </w:rPr>
              <w:instrText>NUMPAGES</w:instrText>
            </w:r>
            <w:r w:rsidR="009F0C30">
              <w:rPr>
                <w:b/>
                <w:bCs/>
                <w:sz w:val="24"/>
                <w:szCs w:val="24"/>
              </w:rPr>
              <w:fldChar w:fldCharType="separate"/>
            </w:r>
            <w:r w:rsidR="009F0C30">
              <w:rPr>
                <w:b/>
                <w:bCs/>
                <w:lang w:val="ko-KR"/>
              </w:rPr>
              <w:t>2</w:t>
            </w:r>
            <w:r w:rsidR="009F0C30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:rsidR="009F0C30" w:rsidRDefault="009F0C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18D" w:rsidRDefault="00E3118D" w:rsidP="00574CC6">
      <w:pPr>
        <w:spacing w:after="0"/>
      </w:pPr>
      <w:r>
        <w:rPr>
          <w:rFonts w:hint="eastAsia"/>
        </w:rPr>
        <w:separator/>
      </w:r>
    </w:p>
  </w:footnote>
  <w:footnote w:type="continuationSeparator" w:id="0">
    <w:p w:rsidR="00E3118D" w:rsidRDefault="00E3118D" w:rsidP="00574C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sz w:val="22"/>
      </w:rPr>
      <w:alias w:val="제목"/>
      <w:tag w:val=""/>
      <w:id w:val="-554471002"/>
      <w:placeholder>
        <w:docPart w:val="184660D9F1564DB1A2C5965185EEB87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0514E" w:rsidRPr="009263E8" w:rsidRDefault="00F52F2A">
        <w:pPr>
          <w:pStyle w:val="a4"/>
          <w:jc w:val="right"/>
          <w:rPr>
            <w:i/>
            <w:sz w:val="22"/>
          </w:rPr>
        </w:pPr>
        <w:r>
          <w:rPr>
            <w:i/>
            <w:sz w:val="22"/>
          </w:rPr>
          <w:t>Board Specification</w:t>
        </w:r>
      </w:p>
    </w:sdtContent>
  </w:sdt>
  <w:p w:rsidR="0090514E" w:rsidRPr="009263E8" w:rsidRDefault="0090514E">
    <w:pPr>
      <w:pStyle w:val="a4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64C8"/>
    <w:multiLevelType w:val="multilevel"/>
    <w:tmpl w:val="C6A42966"/>
    <w:lvl w:ilvl="0">
      <w:start w:val="1"/>
      <w:numFmt w:val="upperRoman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27" w:hanging="22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27" w:hanging="227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227" w:hanging="227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7" w:hanging="227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27" w:hanging="227"/>
      </w:pPr>
      <w:rPr>
        <w:rFonts w:hint="eastAsia"/>
      </w:rPr>
    </w:lvl>
    <w:lvl w:ilvl="6">
      <w:start w:val="1"/>
      <w:numFmt w:val="lowerLetter"/>
      <w:lvlText w:val="%7)"/>
      <w:lvlJc w:val="left"/>
      <w:pPr>
        <w:ind w:left="227" w:hanging="227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227" w:hanging="227"/>
      </w:pPr>
      <w:rPr>
        <w:rFonts w:hint="eastAsia"/>
      </w:rPr>
    </w:lvl>
    <w:lvl w:ilvl="8">
      <w:start w:val="1"/>
      <w:numFmt w:val="bullet"/>
      <w:lvlText w:val=""/>
      <w:lvlJc w:val="left"/>
      <w:pPr>
        <w:ind w:left="227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01D14B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5447F03"/>
    <w:multiLevelType w:val="hybridMultilevel"/>
    <w:tmpl w:val="D228EFCE"/>
    <w:lvl w:ilvl="0" w:tplc="FA02EA0E">
      <w:start w:val="1"/>
      <w:numFmt w:val="decimal"/>
      <w:pStyle w:val="3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18E703E9"/>
    <w:multiLevelType w:val="hybridMultilevel"/>
    <w:tmpl w:val="14FA1B18"/>
    <w:lvl w:ilvl="0" w:tplc="DB04BD20">
      <w:start w:val="1"/>
      <w:numFmt w:val="bullet"/>
      <w:lvlText w:val="-"/>
      <w:lvlJc w:val="left"/>
      <w:pPr>
        <w:ind w:left="555" w:hanging="360"/>
      </w:pPr>
      <w:rPr>
        <w:rFonts w:ascii="Cambria" w:eastAsia="바탕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 w15:restartNumberingAfterBreak="0">
    <w:nsid w:val="2674785C"/>
    <w:multiLevelType w:val="hybridMultilevel"/>
    <w:tmpl w:val="EEEC7C4A"/>
    <w:lvl w:ilvl="0" w:tplc="0146314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5" w15:restartNumberingAfterBreak="0">
    <w:nsid w:val="301A1E91"/>
    <w:multiLevelType w:val="hybridMultilevel"/>
    <w:tmpl w:val="92D22A30"/>
    <w:lvl w:ilvl="0" w:tplc="8CE46AB6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1334C"/>
    <w:multiLevelType w:val="multilevel"/>
    <w:tmpl w:val="A48651CA"/>
    <w:lvl w:ilvl="0">
      <w:start w:val="1"/>
      <w:numFmt w:val="upperRoman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27" w:hanging="22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27" w:hanging="227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227" w:hanging="227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7" w:hanging="227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27" w:hanging="227"/>
      </w:pPr>
      <w:rPr>
        <w:rFonts w:hint="eastAsia"/>
      </w:rPr>
    </w:lvl>
    <w:lvl w:ilvl="6">
      <w:start w:val="1"/>
      <w:numFmt w:val="lowerLetter"/>
      <w:lvlText w:val="%7)"/>
      <w:lvlJc w:val="left"/>
      <w:pPr>
        <w:ind w:left="227" w:hanging="227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227" w:hanging="227"/>
      </w:pPr>
      <w:rPr>
        <w:rFonts w:hint="eastAsia"/>
      </w:rPr>
    </w:lvl>
    <w:lvl w:ilvl="8">
      <w:start w:val="1"/>
      <w:numFmt w:val="bullet"/>
      <w:lvlText w:val=""/>
      <w:lvlJc w:val="left"/>
      <w:pPr>
        <w:ind w:left="227" w:hanging="227"/>
      </w:pPr>
      <w:rPr>
        <w:rFonts w:ascii="Symbol" w:hAnsi="Symbol" w:hint="default"/>
        <w:color w:val="auto"/>
      </w:rPr>
    </w:lvl>
  </w:abstractNum>
  <w:abstractNum w:abstractNumId="7" w15:restartNumberingAfterBreak="0">
    <w:nsid w:val="381D6D69"/>
    <w:multiLevelType w:val="multilevel"/>
    <w:tmpl w:val="C6A42966"/>
    <w:lvl w:ilvl="0">
      <w:start w:val="1"/>
      <w:numFmt w:val="upperRoman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27" w:hanging="22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27" w:hanging="227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227" w:hanging="227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7" w:hanging="227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27" w:hanging="227"/>
      </w:pPr>
      <w:rPr>
        <w:rFonts w:hint="eastAsia"/>
      </w:rPr>
    </w:lvl>
    <w:lvl w:ilvl="6">
      <w:start w:val="1"/>
      <w:numFmt w:val="lowerLetter"/>
      <w:lvlText w:val="%7)"/>
      <w:lvlJc w:val="left"/>
      <w:pPr>
        <w:ind w:left="227" w:hanging="227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227" w:hanging="227"/>
      </w:pPr>
      <w:rPr>
        <w:rFonts w:hint="eastAsia"/>
      </w:rPr>
    </w:lvl>
    <w:lvl w:ilvl="8">
      <w:start w:val="1"/>
      <w:numFmt w:val="bullet"/>
      <w:lvlText w:val=""/>
      <w:lvlJc w:val="left"/>
      <w:pPr>
        <w:ind w:left="227" w:hanging="227"/>
      </w:pPr>
      <w:rPr>
        <w:rFonts w:ascii="Symbol" w:hAnsi="Symbol" w:hint="default"/>
        <w:color w:val="auto"/>
      </w:rPr>
    </w:lvl>
  </w:abstractNum>
  <w:abstractNum w:abstractNumId="8" w15:restartNumberingAfterBreak="0">
    <w:nsid w:val="5F7B40B2"/>
    <w:multiLevelType w:val="hybridMultilevel"/>
    <w:tmpl w:val="66BC9F70"/>
    <w:lvl w:ilvl="0" w:tplc="DDACC74C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C803F1"/>
    <w:multiLevelType w:val="hybridMultilevel"/>
    <w:tmpl w:val="BD724F18"/>
    <w:lvl w:ilvl="0" w:tplc="71B48116">
      <w:start w:val="1"/>
      <w:numFmt w:val="bullet"/>
      <w:pStyle w:val="4"/>
      <w:lvlText w:val=""/>
      <w:lvlJc w:val="left"/>
      <w:pPr>
        <w:ind w:left="-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</w:abstractNum>
  <w:abstractNum w:abstractNumId="10" w15:restartNumberingAfterBreak="0">
    <w:nsid w:val="6DE122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E2F4DE9"/>
    <w:multiLevelType w:val="hybridMultilevel"/>
    <w:tmpl w:val="627EE406"/>
    <w:lvl w:ilvl="0" w:tplc="6C28BE2A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 w15:restartNumberingAfterBreak="0">
    <w:nsid w:val="6F0C7D1F"/>
    <w:multiLevelType w:val="hybridMultilevel"/>
    <w:tmpl w:val="BE2E91D6"/>
    <w:lvl w:ilvl="0" w:tplc="34225FB4">
      <w:start w:val="1"/>
      <w:numFmt w:val="upperRoman"/>
      <w:lvlText w:val="%1."/>
      <w:lvlJc w:val="left"/>
      <w:pPr>
        <w:ind w:left="113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5" w:hanging="400"/>
      </w:pPr>
    </w:lvl>
    <w:lvl w:ilvl="2" w:tplc="0409001B" w:tentative="1">
      <w:start w:val="1"/>
      <w:numFmt w:val="lowerRoman"/>
      <w:lvlText w:val="%3."/>
      <w:lvlJc w:val="right"/>
      <w:pPr>
        <w:ind w:left="1935" w:hanging="400"/>
      </w:pPr>
    </w:lvl>
    <w:lvl w:ilvl="3" w:tplc="0409000F" w:tentative="1">
      <w:start w:val="1"/>
      <w:numFmt w:val="decimal"/>
      <w:lvlText w:val="%4."/>
      <w:lvlJc w:val="left"/>
      <w:pPr>
        <w:ind w:left="2335" w:hanging="400"/>
      </w:pPr>
    </w:lvl>
    <w:lvl w:ilvl="4" w:tplc="04090019" w:tentative="1">
      <w:start w:val="1"/>
      <w:numFmt w:val="upperLetter"/>
      <w:lvlText w:val="%5."/>
      <w:lvlJc w:val="left"/>
      <w:pPr>
        <w:ind w:left="2735" w:hanging="400"/>
      </w:pPr>
    </w:lvl>
    <w:lvl w:ilvl="5" w:tplc="0409001B" w:tentative="1">
      <w:start w:val="1"/>
      <w:numFmt w:val="lowerRoman"/>
      <w:lvlText w:val="%6."/>
      <w:lvlJc w:val="right"/>
      <w:pPr>
        <w:ind w:left="3135" w:hanging="400"/>
      </w:pPr>
    </w:lvl>
    <w:lvl w:ilvl="6" w:tplc="0409000F" w:tentative="1">
      <w:start w:val="1"/>
      <w:numFmt w:val="decimal"/>
      <w:lvlText w:val="%7."/>
      <w:lvlJc w:val="left"/>
      <w:pPr>
        <w:ind w:left="3535" w:hanging="400"/>
      </w:pPr>
    </w:lvl>
    <w:lvl w:ilvl="7" w:tplc="04090019" w:tentative="1">
      <w:start w:val="1"/>
      <w:numFmt w:val="upperLetter"/>
      <w:lvlText w:val="%8."/>
      <w:lvlJc w:val="left"/>
      <w:pPr>
        <w:ind w:left="3935" w:hanging="400"/>
      </w:pPr>
    </w:lvl>
    <w:lvl w:ilvl="8" w:tplc="0409001B" w:tentative="1">
      <w:start w:val="1"/>
      <w:numFmt w:val="lowerRoman"/>
      <w:lvlText w:val="%9."/>
      <w:lvlJc w:val="right"/>
      <w:pPr>
        <w:ind w:left="4335" w:hanging="400"/>
      </w:pPr>
    </w:lvl>
  </w:abstractNum>
  <w:abstractNum w:abstractNumId="13" w15:restartNumberingAfterBreak="0">
    <w:nsid w:val="71174AE2"/>
    <w:multiLevelType w:val="multilevel"/>
    <w:tmpl w:val="C6A42966"/>
    <w:lvl w:ilvl="0">
      <w:start w:val="1"/>
      <w:numFmt w:val="upperRoman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27" w:hanging="22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27" w:hanging="227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227" w:hanging="227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7" w:hanging="227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27" w:hanging="227"/>
      </w:pPr>
      <w:rPr>
        <w:rFonts w:hint="eastAsia"/>
      </w:rPr>
    </w:lvl>
    <w:lvl w:ilvl="6">
      <w:start w:val="1"/>
      <w:numFmt w:val="lowerLetter"/>
      <w:lvlText w:val="%7)"/>
      <w:lvlJc w:val="left"/>
      <w:pPr>
        <w:ind w:left="227" w:hanging="227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227" w:hanging="227"/>
      </w:pPr>
      <w:rPr>
        <w:rFonts w:hint="eastAsia"/>
      </w:rPr>
    </w:lvl>
    <w:lvl w:ilvl="8">
      <w:start w:val="1"/>
      <w:numFmt w:val="bullet"/>
      <w:lvlText w:val=""/>
      <w:lvlJc w:val="left"/>
      <w:pPr>
        <w:ind w:left="227" w:hanging="227"/>
      </w:pPr>
      <w:rPr>
        <w:rFonts w:ascii="Symbol" w:hAnsi="Symbol" w:hint="default"/>
        <w:color w:val="auto"/>
      </w:rPr>
    </w:lvl>
  </w:abstractNum>
  <w:abstractNum w:abstractNumId="14" w15:restartNumberingAfterBreak="0">
    <w:nsid w:val="7610205F"/>
    <w:multiLevelType w:val="hybridMultilevel"/>
    <w:tmpl w:val="89B41E20"/>
    <w:lvl w:ilvl="0" w:tplc="0B30B22E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ind w:left="3935" w:hanging="400"/>
      </w:p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8"/>
  </w:num>
  <w:num w:numId="5">
    <w:abstractNumId w:val="9"/>
  </w:num>
  <w:num w:numId="6">
    <w:abstractNumId w:val="11"/>
  </w:num>
  <w:num w:numId="7">
    <w:abstractNumId w:val="1"/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10"/>
  </w:num>
  <w:num w:numId="11">
    <w:abstractNumId w:val="7"/>
  </w:num>
  <w:num w:numId="12">
    <w:abstractNumId w:val="0"/>
  </w:num>
  <w:num w:numId="13">
    <w:abstractNumId w:val="13"/>
  </w:num>
  <w:num w:numId="14">
    <w:abstractNumId w:val="6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2A"/>
    <w:rsid w:val="00010031"/>
    <w:rsid w:val="0001322A"/>
    <w:rsid w:val="0001391E"/>
    <w:rsid w:val="00014FEC"/>
    <w:rsid w:val="00017271"/>
    <w:rsid w:val="00023638"/>
    <w:rsid w:val="00023CDA"/>
    <w:rsid w:val="00024719"/>
    <w:rsid w:val="00024B07"/>
    <w:rsid w:val="00030019"/>
    <w:rsid w:val="00030C65"/>
    <w:rsid w:val="000340D4"/>
    <w:rsid w:val="000416AE"/>
    <w:rsid w:val="000472AC"/>
    <w:rsid w:val="000518E3"/>
    <w:rsid w:val="00053128"/>
    <w:rsid w:val="000545CD"/>
    <w:rsid w:val="000572F6"/>
    <w:rsid w:val="00071CF3"/>
    <w:rsid w:val="00091D21"/>
    <w:rsid w:val="000930CA"/>
    <w:rsid w:val="00097486"/>
    <w:rsid w:val="00097939"/>
    <w:rsid w:val="000A2A90"/>
    <w:rsid w:val="000A31FF"/>
    <w:rsid w:val="000C50E8"/>
    <w:rsid w:val="000D0067"/>
    <w:rsid w:val="000D37DF"/>
    <w:rsid w:val="000D5974"/>
    <w:rsid w:val="000D726D"/>
    <w:rsid w:val="000F0A3C"/>
    <w:rsid w:val="00117C46"/>
    <w:rsid w:val="00136E8E"/>
    <w:rsid w:val="001374EF"/>
    <w:rsid w:val="00142858"/>
    <w:rsid w:val="00145322"/>
    <w:rsid w:val="00161A33"/>
    <w:rsid w:val="0016714F"/>
    <w:rsid w:val="00167D74"/>
    <w:rsid w:val="00172A13"/>
    <w:rsid w:val="00180D9A"/>
    <w:rsid w:val="00185954"/>
    <w:rsid w:val="00185B54"/>
    <w:rsid w:val="001959FC"/>
    <w:rsid w:val="00195AF7"/>
    <w:rsid w:val="001A0066"/>
    <w:rsid w:val="001C25C7"/>
    <w:rsid w:val="001C3843"/>
    <w:rsid w:val="001C6B59"/>
    <w:rsid w:val="001E113B"/>
    <w:rsid w:val="001E5B59"/>
    <w:rsid w:val="001E6B1F"/>
    <w:rsid w:val="002142F1"/>
    <w:rsid w:val="002203A7"/>
    <w:rsid w:val="0022421E"/>
    <w:rsid w:val="0023462E"/>
    <w:rsid w:val="00241781"/>
    <w:rsid w:val="00244160"/>
    <w:rsid w:val="00291651"/>
    <w:rsid w:val="002966CC"/>
    <w:rsid w:val="002B0A59"/>
    <w:rsid w:val="002D2B26"/>
    <w:rsid w:val="002E09F8"/>
    <w:rsid w:val="002F1579"/>
    <w:rsid w:val="002F292D"/>
    <w:rsid w:val="00303AFA"/>
    <w:rsid w:val="00304E4F"/>
    <w:rsid w:val="003061D8"/>
    <w:rsid w:val="0031777A"/>
    <w:rsid w:val="0032012B"/>
    <w:rsid w:val="003277AA"/>
    <w:rsid w:val="003313B1"/>
    <w:rsid w:val="00333B65"/>
    <w:rsid w:val="00333D58"/>
    <w:rsid w:val="00345D94"/>
    <w:rsid w:val="00350070"/>
    <w:rsid w:val="0035150E"/>
    <w:rsid w:val="0036426D"/>
    <w:rsid w:val="00371F2B"/>
    <w:rsid w:val="003733AD"/>
    <w:rsid w:val="00377B84"/>
    <w:rsid w:val="003836B0"/>
    <w:rsid w:val="00390691"/>
    <w:rsid w:val="003A14C5"/>
    <w:rsid w:val="003C254D"/>
    <w:rsid w:val="003C2D81"/>
    <w:rsid w:val="003D172B"/>
    <w:rsid w:val="003D5304"/>
    <w:rsid w:val="003D5C4D"/>
    <w:rsid w:val="003D7D6E"/>
    <w:rsid w:val="003F7C4A"/>
    <w:rsid w:val="0042300E"/>
    <w:rsid w:val="004378F7"/>
    <w:rsid w:val="00444362"/>
    <w:rsid w:val="00453C4D"/>
    <w:rsid w:val="0049067D"/>
    <w:rsid w:val="004916BA"/>
    <w:rsid w:val="004A3F6A"/>
    <w:rsid w:val="004A60E7"/>
    <w:rsid w:val="004B3B5F"/>
    <w:rsid w:val="004C1EE5"/>
    <w:rsid w:val="004C611F"/>
    <w:rsid w:val="004D0FCD"/>
    <w:rsid w:val="004D1638"/>
    <w:rsid w:val="004E206C"/>
    <w:rsid w:val="004F0C19"/>
    <w:rsid w:val="00507445"/>
    <w:rsid w:val="00516064"/>
    <w:rsid w:val="00524761"/>
    <w:rsid w:val="005361D0"/>
    <w:rsid w:val="005370DE"/>
    <w:rsid w:val="00540492"/>
    <w:rsid w:val="00546350"/>
    <w:rsid w:val="0054669E"/>
    <w:rsid w:val="00566496"/>
    <w:rsid w:val="00574CC6"/>
    <w:rsid w:val="005756EF"/>
    <w:rsid w:val="00586079"/>
    <w:rsid w:val="00587302"/>
    <w:rsid w:val="00591952"/>
    <w:rsid w:val="00595D4A"/>
    <w:rsid w:val="005B0F64"/>
    <w:rsid w:val="005B55F8"/>
    <w:rsid w:val="005C00B6"/>
    <w:rsid w:val="005C27B7"/>
    <w:rsid w:val="005C7168"/>
    <w:rsid w:val="005E7942"/>
    <w:rsid w:val="005F3F80"/>
    <w:rsid w:val="006245E8"/>
    <w:rsid w:val="00633E83"/>
    <w:rsid w:val="0065376D"/>
    <w:rsid w:val="00663A85"/>
    <w:rsid w:val="0068501F"/>
    <w:rsid w:val="00690FD1"/>
    <w:rsid w:val="0069270B"/>
    <w:rsid w:val="00697C19"/>
    <w:rsid w:val="006A102B"/>
    <w:rsid w:val="006C5D50"/>
    <w:rsid w:val="006E3599"/>
    <w:rsid w:val="006E4F37"/>
    <w:rsid w:val="006F034F"/>
    <w:rsid w:val="006F6DF3"/>
    <w:rsid w:val="00702C56"/>
    <w:rsid w:val="00705B33"/>
    <w:rsid w:val="00711149"/>
    <w:rsid w:val="00711DD1"/>
    <w:rsid w:val="00715310"/>
    <w:rsid w:val="007211EE"/>
    <w:rsid w:val="00722789"/>
    <w:rsid w:val="00727FAA"/>
    <w:rsid w:val="0073213C"/>
    <w:rsid w:val="00732902"/>
    <w:rsid w:val="00733882"/>
    <w:rsid w:val="00734830"/>
    <w:rsid w:val="007353A3"/>
    <w:rsid w:val="007367A1"/>
    <w:rsid w:val="00742C31"/>
    <w:rsid w:val="00745EFA"/>
    <w:rsid w:val="0076020C"/>
    <w:rsid w:val="007604EE"/>
    <w:rsid w:val="00772F3E"/>
    <w:rsid w:val="00790F73"/>
    <w:rsid w:val="007954A9"/>
    <w:rsid w:val="007973AA"/>
    <w:rsid w:val="007A4EB9"/>
    <w:rsid w:val="007A6413"/>
    <w:rsid w:val="007E3A28"/>
    <w:rsid w:val="007F4831"/>
    <w:rsid w:val="007F4FD0"/>
    <w:rsid w:val="007F5F93"/>
    <w:rsid w:val="007F7F82"/>
    <w:rsid w:val="00802C2F"/>
    <w:rsid w:val="008146EF"/>
    <w:rsid w:val="00817BB4"/>
    <w:rsid w:val="00817C0B"/>
    <w:rsid w:val="008216D8"/>
    <w:rsid w:val="00833FE1"/>
    <w:rsid w:val="008365C3"/>
    <w:rsid w:val="00846627"/>
    <w:rsid w:val="00854874"/>
    <w:rsid w:val="00875234"/>
    <w:rsid w:val="00891586"/>
    <w:rsid w:val="0089186E"/>
    <w:rsid w:val="00893373"/>
    <w:rsid w:val="00895071"/>
    <w:rsid w:val="00896FA1"/>
    <w:rsid w:val="008A53BD"/>
    <w:rsid w:val="008D14FF"/>
    <w:rsid w:val="008D19F5"/>
    <w:rsid w:val="008D65CE"/>
    <w:rsid w:val="008E0DC0"/>
    <w:rsid w:val="008F28A6"/>
    <w:rsid w:val="00902978"/>
    <w:rsid w:val="0090514E"/>
    <w:rsid w:val="00912301"/>
    <w:rsid w:val="00913700"/>
    <w:rsid w:val="00913F34"/>
    <w:rsid w:val="009263E8"/>
    <w:rsid w:val="009421D6"/>
    <w:rsid w:val="0095273C"/>
    <w:rsid w:val="00957D42"/>
    <w:rsid w:val="0096035A"/>
    <w:rsid w:val="00972A00"/>
    <w:rsid w:val="009737A2"/>
    <w:rsid w:val="00993B09"/>
    <w:rsid w:val="009976B8"/>
    <w:rsid w:val="009A4536"/>
    <w:rsid w:val="009B1FB4"/>
    <w:rsid w:val="009C12E6"/>
    <w:rsid w:val="009C7674"/>
    <w:rsid w:val="009F0C30"/>
    <w:rsid w:val="009F4D9C"/>
    <w:rsid w:val="00A01832"/>
    <w:rsid w:val="00A12091"/>
    <w:rsid w:val="00A21F69"/>
    <w:rsid w:val="00A2783C"/>
    <w:rsid w:val="00A2790E"/>
    <w:rsid w:val="00A31029"/>
    <w:rsid w:val="00A3629F"/>
    <w:rsid w:val="00A42272"/>
    <w:rsid w:val="00A527D9"/>
    <w:rsid w:val="00A72020"/>
    <w:rsid w:val="00A75B86"/>
    <w:rsid w:val="00AA2EAA"/>
    <w:rsid w:val="00AA2F45"/>
    <w:rsid w:val="00AA386F"/>
    <w:rsid w:val="00AA46D7"/>
    <w:rsid w:val="00AE66FA"/>
    <w:rsid w:val="00B16074"/>
    <w:rsid w:val="00B24644"/>
    <w:rsid w:val="00B41637"/>
    <w:rsid w:val="00B47F8A"/>
    <w:rsid w:val="00B50306"/>
    <w:rsid w:val="00B56881"/>
    <w:rsid w:val="00B61158"/>
    <w:rsid w:val="00B70A30"/>
    <w:rsid w:val="00B70CCA"/>
    <w:rsid w:val="00B72D8D"/>
    <w:rsid w:val="00B77B18"/>
    <w:rsid w:val="00B85CFD"/>
    <w:rsid w:val="00B93811"/>
    <w:rsid w:val="00B939AC"/>
    <w:rsid w:val="00BA593B"/>
    <w:rsid w:val="00BB7EF3"/>
    <w:rsid w:val="00BC7793"/>
    <w:rsid w:val="00BE675D"/>
    <w:rsid w:val="00BF3CA5"/>
    <w:rsid w:val="00C06262"/>
    <w:rsid w:val="00C108EB"/>
    <w:rsid w:val="00C30575"/>
    <w:rsid w:val="00C33FFC"/>
    <w:rsid w:val="00C37A28"/>
    <w:rsid w:val="00C52AD3"/>
    <w:rsid w:val="00C537F2"/>
    <w:rsid w:val="00C55D19"/>
    <w:rsid w:val="00C74391"/>
    <w:rsid w:val="00C77782"/>
    <w:rsid w:val="00CA3C6D"/>
    <w:rsid w:val="00CA4F25"/>
    <w:rsid w:val="00CC2D15"/>
    <w:rsid w:val="00CC2EEA"/>
    <w:rsid w:val="00D01C22"/>
    <w:rsid w:val="00D07E96"/>
    <w:rsid w:val="00D11868"/>
    <w:rsid w:val="00D34473"/>
    <w:rsid w:val="00D4012F"/>
    <w:rsid w:val="00D40924"/>
    <w:rsid w:val="00D43057"/>
    <w:rsid w:val="00D459C8"/>
    <w:rsid w:val="00D543FC"/>
    <w:rsid w:val="00D64E3B"/>
    <w:rsid w:val="00D6742B"/>
    <w:rsid w:val="00D70D66"/>
    <w:rsid w:val="00D85151"/>
    <w:rsid w:val="00D94B51"/>
    <w:rsid w:val="00DB3803"/>
    <w:rsid w:val="00DB69FF"/>
    <w:rsid w:val="00DC1365"/>
    <w:rsid w:val="00DD4C78"/>
    <w:rsid w:val="00DD7B53"/>
    <w:rsid w:val="00E01465"/>
    <w:rsid w:val="00E209FC"/>
    <w:rsid w:val="00E30C61"/>
    <w:rsid w:val="00E3118D"/>
    <w:rsid w:val="00E34A40"/>
    <w:rsid w:val="00E57EBC"/>
    <w:rsid w:val="00E72E72"/>
    <w:rsid w:val="00E7359F"/>
    <w:rsid w:val="00E8437E"/>
    <w:rsid w:val="00EA1502"/>
    <w:rsid w:val="00EA6853"/>
    <w:rsid w:val="00EB6F45"/>
    <w:rsid w:val="00EF4540"/>
    <w:rsid w:val="00F0098E"/>
    <w:rsid w:val="00F0789A"/>
    <w:rsid w:val="00F11964"/>
    <w:rsid w:val="00F1762A"/>
    <w:rsid w:val="00F225FA"/>
    <w:rsid w:val="00F330BA"/>
    <w:rsid w:val="00F52F2A"/>
    <w:rsid w:val="00F53E52"/>
    <w:rsid w:val="00F749A8"/>
    <w:rsid w:val="00F74A5A"/>
    <w:rsid w:val="00F770BB"/>
    <w:rsid w:val="00F913EA"/>
    <w:rsid w:val="00F942CE"/>
    <w:rsid w:val="00F959AD"/>
    <w:rsid w:val="00F96D46"/>
    <w:rsid w:val="00FB2CCA"/>
    <w:rsid w:val="00FB74F8"/>
    <w:rsid w:val="00FD2EA2"/>
    <w:rsid w:val="00FE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F8977"/>
  <w15:chartTrackingRefBased/>
  <w15:docId w15:val="{D4930C24-CA61-4375-ADE4-704C09A8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5C7"/>
    <w:pPr>
      <w:widowControl w:val="0"/>
      <w:wordWrap w:val="0"/>
      <w:autoSpaceDE w:val="0"/>
      <w:autoSpaceDN w:val="0"/>
      <w:spacing w:before="120" w:after="120" w:line="240" w:lineRule="auto"/>
    </w:pPr>
    <w:rPr>
      <w:rFonts w:ascii="Cambria" w:eastAsia="바탕" w:hAnsi="Cambria"/>
    </w:rPr>
  </w:style>
  <w:style w:type="paragraph" w:styleId="1">
    <w:name w:val="heading 1"/>
    <w:basedOn w:val="a"/>
    <w:next w:val="a"/>
    <w:link w:val="1Char"/>
    <w:autoRedefine/>
    <w:uiPriority w:val="9"/>
    <w:qFormat/>
    <w:rsid w:val="00A01832"/>
    <w:pPr>
      <w:keepNext/>
      <w:pBdr>
        <w:top w:val="single" w:sz="12" w:space="4" w:color="auto"/>
        <w:bottom w:val="single" w:sz="12" w:space="4" w:color="auto"/>
      </w:pBdr>
      <w:ind w:left="284"/>
      <w:mirrorIndents/>
      <w:outlineLvl w:val="0"/>
    </w:pPr>
    <w:rPr>
      <w:rFonts w:cstheme="majorBidi"/>
      <w:b/>
      <w:sz w:val="28"/>
      <w:szCs w:val="28"/>
      <w:lang w:val="ko-KR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09FC"/>
    <w:pPr>
      <w:keepNext/>
      <w:numPr>
        <w:numId w:val="15"/>
      </w:numPr>
      <w:spacing w:line="360" w:lineRule="auto"/>
      <w:ind w:left="357" w:hanging="357"/>
      <w:outlineLvl w:val="1"/>
    </w:pPr>
    <w:rPr>
      <w:rFonts w:cstheme="majorBidi"/>
      <w:b/>
      <w:sz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882"/>
    <w:pPr>
      <w:keepNext/>
      <w:numPr>
        <w:numId w:val="8"/>
      </w:numPr>
      <w:outlineLvl w:val="2"/>
    </w:pPr>
    <w:rPr>
      <w:rFonts w:cstheme="majorBidi"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DB69FF"/>
    <w:pPr>
      <w:keepNext/>
      <w:numPr>
        <w:numId w:val="5"/>
      </w:numPr>
      <w:ind w:leftChars="100" w:left="300" w:hangingChars="200" w:hanging="200"/>
      <w:outlineLvl w:val="3"/>
    </w:pPr>
    <w:rPr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3D172B"/>
    <w:pPr>
      <w:keepNext/>
      <w:ind w:leftChars="200" w:left="400" w:hangingChars="200" w:hanging="200"/>
      <w:outlineLvl w:val="4"/>
    </w:pPr>
    <w:rPr>
      <w:rFonts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5370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5370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A60E7"/>
    <w:pPr>
      <w:spacing w:after="0" w:line="240" w:lineRule="auto"/>
      <w:jc w:val="left"/>
    </w:pPr>
    <w:rPr>
      <w:kern w:val="0"/>
    </w:rPr>
  </w:style>
  <w:style w:type="character" w:customStyle="1" w:styleId="Char">
    <w:name w:val="간격 없음 Char"/>
    <w:basedOn w:val="a0"/>
    <w:link w:val="a3"/>
    <w:uiPriority w:val="1"/>
    <w:rsid w:val="004A60E7"/>
    <w:rPr>
      <w:kern w:val="0"/>
    </w:rPr>
  </w:style>
  <w:style w:type="paragraph" w:styleId="a4">
    <w:name w:val="header"/>
    <w:basedOn w:val="a"/>
    <w:link w:val="Char0"/>
    <w:uiPriority w:val="99"/>
    <w:unhideWhenUsed/>
    <w:rsid w:val="00574C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74CC6"/>
  </w:style>
  <w:style w:type="paragraph" w:styleId="a5">
    <w:name w:val="footer"/>
    <w:basedOn w:val="a"/>
    <w:link w:val="Char1"/>
    <w:uiPriority w:val="99"/>
    <w:unhideWhenUsed/>
    <w:rsid w:val="00574C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74CC6"/>
  </w:style>
  <w:style w:type="paragraph" w:styleId="a6">
    <w:name w:val="Intense Quote"/>
    <w:basedOn w:val="a"/>
    <w:next w:val="a"/>
    <w:link w:val="Char2"/>
    <w:uiPriority w:val="30"/>
    <w:qFormat/>
    <w:rsid w:val="00574C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6"/>
    <w:uiPriority w:val="30"/>
    <w:rsid w:val="00574CC6"/>
    <w:rPr>
      <w:i/>
      <w:iCs/>
      <w:color w:val="4472C4" w:themeColor="accent1"/>
    </w:rPr>
  </w:style>
  <w:style w:type="paragraph" w:styleId="a7">
    <w:name w:val="endnote text"/>
    <w:basedOn w:val="a"/>
    <w:link w:val="Char3"/>
    <w:uiPriority w:val="99"/>
    <w:semiHidden/>
    <w:unhideWhenUsed/>
    <w:rsid w:val="008216D8"/>
    <w:pPr>
      <w:snapToGrid w:val="0"/>
      <w:jc w:val="left"/>
    </w:pPr>
  </w:style>
  <w:style w:type="character" w:customStyle="1" w:styleId="Char3">
    <w:name w:val="미주 텍스트 Char"/>
    <w:basedOn w:val="a0"/>
    <w:link w:val="a7"/>
    <w:uiPriority w:val="99"/>
    <w:semiHidden/>
    <w:rsid w:val="008216D8"/>
  </w:style>
  <w:style w:type="character" w:styleId="a8">
    <w:name w:val="endnote reference"/>
    <w:basedOn w:val="a0"/>
    <w:uiPriority w:val="99"/>
    <w:semiHidden/>
    <w:unhideWhenUsed/>
    <w:rsid w:val="008216D8"/>
    <w:rPr>
      <w:vertAlign w:val="superscript"/>
    </w:rPr>
  </w:style>
  <w:style w:type="character" w:styleId="a9">
    <w:name w:val="Hyperlink"/>
    <w:basedOn w:val="a0"/>
    <w:uiPriority w:val="99"/>
    <w:unhideWhenUsed/>
    <w:rsid w:val="00734830"/>
    <w:rPr>
      <w:color w:val="0000FF"/>
      <w:u w:val="single"/>
    </w:rPr>
  </w:style>
  <w:style w:type="paragraph" w:styleId="aa">
    <w:name w:val="Title"/>
    <w:basedOn w:val="a"/>
    <w:next w:val="a"/>
    <w:link w:val="Char4"/>
    <w:uiPriority w:val="10"/>
    <w:qFormat/>
    <w:rsid w:val="00E8437E"/>
    <w:pPr>
      <w:pBdr>
        <w:top w:val="single" w:sz="12" w:space="10" w:color="auto"/>
        <w:bottom w:val="single" w:sz="12" w:space="10" w:color="auto"/>
      </w:pBdr>
      <w:spacing w:before="240"/>
      <w:ind w:left="284" w:right="284"/>
      <w:mirrorIndents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a"/>
    <w:uiPriority w:val="10"/>
    <w:rsid w:val="00E8437E"/>
    <w:rPr>
      <w:rFonts w:ascii="바탕" w:eastAsia="바탕" w:hAnsi="바탕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209FC"/>
    <w:rPr>
      <w:rFonts w:ascii="Cambria" w:eastAsia="바탕" w:hAnsi="Cambria" w:cstheme="majorBidi"/>
      <w:b/>
      <w:sz w:val="22"/>
    </w:rPr>
  </w:style>
  <w:style w:type="character" w:customStyle="1" w:styleId="1Char">
    <w:name w:val="제목 1 Char"/>
    <w:basedOn w:val="a0"/>
    <w:link w:val="1"/>
    <w:uiPriority w:val="9"/>
    <w:rsid w:val="00A01832"/>
    <w:rPr>
      <w:rFonts w:ascii="Cambria" w:eastAsia="바탕" w:hAnsi="Cambria" w:cstheme="majorBidi"/>
      <w:b/>
      <w:sz w:val="28"/>
      <w:szCs w:val="28"/>
      <w:lang w:val="ko-KR"/>
    </w:rPr>
  </w:style>
  <w:style w:type="character" w:customStyle="1" w:styleId="3Char">
    <w:name w:val="제목 3 Char"/>
    <w:basedOn w:val="a0"/>
    <w:link w:val="3"/>
    <w:uiPriority w:val="9"/>
    <w:rsid w:val="004D0FCD"/>
    <w:rPr>
      <w:rFonts w:ascii="Cambria" w:eastAsia="바탕" w:hAnsi="Cambria" w:cstheme="majorBidi"/>
      <w:bCs/>
    </w:rPr>
  </w:style>
  <w:style w:type="character" w:styleId="ab">
    <w:name w:val="Intense Emphasis"/>
    <w:basedOn w:val="a0"/>
    <w:uiPriority w:val="21"/>
    <w:qFormat/>
    <w:rsid w:val="00BA593B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BA593B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EA6853"/>
    <w:pPr>
      <w:keepLines/>
      <w:widowControl/>
      <w:pBdr>
        <w:top w:val="none" w:sz="0" w:space="0" w:color="auto"/>
        <w:bottom w:val="none" w:sz="0" w:space="0" w:color="auto"/>
      </w:pBdr>
      <w:wordWrap/>
      <w:autoSpaceDE/>
      <w:autoSpaceDN/>
      <w:spacing w:before="240" w:after="0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A6853"/>
  </w:style>
  <w:style w:type="paragraph" w:styleId="ad">
    <w:name w:val="footnote text"/>
    <w:basedOn w:val="a"/>
    <w:link w:val="Char5"/>
    <w:uiPriority w:val="99"/>
    <w:semiHidden/>
    <w:unhideWhenUsed/>
    <w:rsid w:val="00591952"/>
    <w:pPr>
      <w:snapToGrid w:val="0"/>
      <w:jc w:val="left"/>
    </w:pPr>
  </w:style>
  <w:style w:type="character" w:customStyle="1" w:styleId="Char5">
    <w:name w:val="각주 텍스트 Char"/>
    <w:basedOn w:val="a0"/>
    <w:link w:val="ad"/>
    <w:uiPriority w:val="99"/>
    <w:semiHidden/>
    <w:rsid w:val="00591952"/>
  </w:style>
  <w:style w:type="character" w:styleId="ae">
    <w:name w:val="footnote reference"/>
    <w:basedOn w:val="a0"/>
    <w:uiPriority w:val="99"/>
    <w:semiHidden/>
    <w:unhideWhenUsed/>
    <w:rsid w:val="00591952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0A31FF"/>
    <w:rPr>
      <w:color w:val="605E5C"/>
      <w:shd w:val="clear" w:color="auto" w:fill="E1DFDD"/>
    </w:rPr>
  </w:style>
  <w:style w:type="paragraph" w:styleId="af0">
    <w:name w:val="Bibliography"/>
    <w:basedOn w:val="a"/>
    <w:next w:val="a"/>
    <w:uiPriority w:val="37"/>
    <w:unhideWhenUsed/>
    <w:rsid w:val="009976B8"/>
  </w:style>
  <w:style w:type="paragraph" w:styleId="af1">
    <w:name w:val="List Paragraph"/>
    <w:basedOn w:val="a"/>
    <w:uiPriority w:val="34"/>
    <w:qFormat/>
    <w:rsid w:val="00715310"/>
    <w:pPr>
      <w:ind w:leftChars="400" w:left="800"/>
    </w:pPr>
  </w:style>
  <w:style w:type="paragraph" w:styleId="20">
    <w:name w:val="toc 2"/>
    <w:basedOn w:val="a"/>
    <w:next w:val="a"/>
    <w:autoRedefine/>
    <w:uiPriority w:val="39"/>
    <w:unhideWhenUsed/>
    <w:rsid w:val="00B70A30"/>
    <w:pPr>
      <w:widowControl/>
      <w:wordWrap/>
      <w:autoSpaceDE/>
      <w:autoSpaceDN/>
      <w:spacing w:before="0"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70A30"/>
    <w:pPr>
      <w:widowControl/>
      <w:wordWrap/>
      <w:autoSpaceDE/>
      <w:autoSpaceDN/>
      <w:spacing w:before="0"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f2">
    <w:name w:val="Subtitle"/>
    <w:basedOn w:val="a"/>
    <w:next w:val="a"/>
    <w:link w:val="Char6"/>
    <w:uiPriority w:val="11"/>
    <w:qFormat/>
    <w:rsid w:val="005756EF"/>
    <w:pPr>
      <w:widowControl/>
      <w:numPr>
        <w:ilvl w:val="1"/>
      </w:numPr>
      <w:wordWrap/>
      <w:autoSpaceDE/>
      <w:autoSpaceDN/>
      <w:spacing w:before="0" w:after="160" w:line="259" w:lineRule="auto"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6">
    <w:name w:val="부제 Char"/>
    <w:basedOn w:val="a0"/>
    <w:link w:val="af2"/>
    <w:uiPriority w:val="11"/>
    <w:rsid w:val="005756EF"/>
    <w:rPr>
      <w:rFonts w:ascii="바탕" w:eastAsia="바탕" w:hAnsi="바탕" w:cs="Times New Roman"/>
      <w:color w:val="5A5A5A" w:themeColor="text1" w:themeTint="A5"/>
      <w:spacing w:val="15"/>
      <w:kern w:val="0"/>
      <w:sz w:val="22"/>
    </w:rPr>
  </w:style>
  <w:style w:type="character" w:styleId="af3">
    <w:name w:val="Placeholder Text"/>
    <w:basedOn w:val="a0"/>
    <w:uiPriority w:val="99"/>
    <w:semiHidden/>
    <w:rsid w:val="008D65CE"/>
    <w:rPr>
      <w:color w:val="808080"/>
    </w:rPr>
  </w:style>
  <w:style w:type="table" w:styleId="af4">
    <w:name w:val="Table Grid"/>
    <w:basedOn w:val="a1"/>
    <w:uiPriority w:val="39"/>
    <w:rsid w:val="009F0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제목 4 Char"/>
    <w:basedOn w:val="a0"/>
    <w:link w:val="4"/>
    <w:uiPriority w:val="9"/>
    <w:rsid w:val="00DB69FF"/>
    <w:rPr>
      <w:rFonts w:ascii="바탕" w:eastAsia="바탕" w:hAnsi="바탕"/>
      <w:bCs/>
    </w:rPr>
  </w:style>
  <w:style w:type="character" w:customStyle="1" w:styleId="5Char">
    <w:name w:val="제목 5 Char"/>
    <w:basedOn w:val="a0"/>
    <w:link w:val="5"/>
    <w:uiPriority w:val="9"/>
    <w:rsid w:val="003D172B"/>
    <w:rPr>
      <w:rFonts w:ascii="바탕" w:eastAsia="바탕" w:hAnsi="바탕" w:cstheme="majorBidi"/>
    </w:rPr>
  </w:style>
  <w:style w:type="paragraph" w:customStyle="1" w:styleId="af5">
    <w:name w:val="코드"/>
    <w:basedOn w:val="a"/>
    <w:link w:val="Char7"/>
    <w:qFormat/>
    <w:rsid w:val="005370DE"/>
    <w:pPr>
      <w:spacing w:before="0" w:after="0"/>
    </w:pPr>
    <w:rPr>
      <w:rFonts w:ascii="D2Coding" w:eastAsia="D2Coding" w:hAnsi="D2Coding"/>
    </w:rPr>
  </w:style>
  <w:style w:type="character" w:customStyle="1" w:styleId="6Char">
    <w:name w:val="제목 6 Char"/>
    <w:basedOn w:val="a0"/>
    <w:link w:val="6"/>
    <w:uiPriority w:val="9"/>
    <w:rsid w:val="005370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har7">
    <w:name w:val="코드 Char"/>
    <w:basedOn w:val="Char4"/>
    <w:link w:val="af5"/>
    <w:rsid w:val="005370DE"/>
    <w:rPr>
      <w:rFonts w:ascii="D2Coding" w:eastAsia="D2Coding" w:hAnsi="D2Coding" w:cstheme="majorBidi"/>
      <w:b w:val="0"/>
      <w:bCs w:val="0"/>
      <w:sz w:val="32"/>
      <w:szCs w:val="32"/>
    </w:rPr>
  </w:style>
  <w:style w:type="character" w:customStyle="1" w:styleId="7Char">
    <w:name w:val="제목 7 Char"/>
    <w:basedOn w:val="a0"/>
    <w:link w:val="7"/>
    <w:uiPriority w:val="9"/>
    <w:rsid w:val="005370D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f6">
    <w:name w:val="caption"/>
    <w:basedOn w:val="a"/>
    <w:next w:val="a"/>
    <w:uiPriority w:val="35"/>
    <w:unhideWhenUsed/>
    <w:qFormat/>
    <w:rsid w:val="00EB6F45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\Documents\&#49324;&#50857;&#51088;%20&#51648;&#51221;%20Office%20&#49436;&#49885;%20&#54028;&#51068;\&#44592;&#49696;%20&#47532;&#54252;&#53944;%20&#49436;&#49885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3A210BC26F488F9665A9BC211A0CC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BA86056-1152-4760-8623-0ADAB9C4BC7E}"/>
      </w:docPartPr>
      <w:docPartBody>
        <w:p w:rsidR="00882DC7" w:rsidRDefault="007E4C99">
          <w:pPr>
            <w:pStyle w:val="B63A210BC26F488F9665A9BC211A0CC0"/>
          </w:pPr>
          <w:r w:rsidRPr="00041A29">
            <w:rPr>
              <w:rStyle w:val="a3"/>
            </w:rPr>
            <w:t>[</w:t>
          </w:r>
          <w:r w:rsidRPr="00041A29">
            <w:rPr>
              <w:rStyle w:val="a3"/>
            </w:rPr>
            <w:t>제목</w:t>
          </w:r>
          <w:r w:rsidRPr="00041A29">
            <w:rPr>
              <w:rStyle w:val="a3"/>
            </w:rPr>
            <w:t>]</w:t>
          </w:r>
        </w:p>
      </w:docPartBody>
    </w:docPart>
    <w:docPart>
      <w:docPartPr>
        <w:name w:val="184660D9F1564DB1A2C5965185EEB87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F37DA78-5580-4A8F-86A4-2F4FCFA287D3}"/>
      </w:docPartPr>
      <w:docPartBody>
        <w:p w:rsidR="00882DC7" w:rsidRDefault="007E4C99">
          <w:pPr>
            <w:pStyle w:val="184660D9F1564DB1A2C5965185EEB87A"/>
          </w:pPr>
          <w:r w:rsidRPr="00041A29">
            <w:rPr>
              <w:rStyle w:val="a3"/>
            </w:rPr>
            <w:t>[</w:t>
          </w:r>
          <w:r w:rsidRPr="00041A29">
            <w:rPr>
              <w:rStyle w:val="a3"/>
            </w:rPr>
            <w:t>주제</w:t>
          </w:r>
          <w:r w:rsidRPr="00041A29">
            <w:rPr>
              <w:rStyle w:val="a3"/>
            </w:rPr>
            <w:t>]</w:t>
          </w:r>
        </w:p>
      </w:docPartBody>
    </w:docPart>
    <w:docPart>
      <w:docPartPr>
        <w:name w:val="E58ABDA2B9974775B06D72F3AA436EE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532DC8D-E3E4-4225-B4BD-85600A2B7D88}"/>
      </w:docPartPr>
      <w:docPartBody>
        <w:p w:rsidR="00882DC7" w:rsidRDefault="007E4C99">
          <w:pPr>
            <w:pStyle w:val="E58ABDA2B9974775B06D72F3AA436EE1"/>
          </w:pPr>
          <w:r w:rsidRPr="00041A29">
            <w:rPr>
              <w:rStyle w:val="a3"/>
            </w:rPr>
            <w:t>[</w:t>
          </w:r>
          <w:r w:rsidRPr="00041A29">
            <w:rPr>
              <w:rStyle w:val="a3"/>
            </w:rPr>
            <w:t>회사</w:t>
          </w:r>
          <w:r w:rsidRPr="00041A29">
            <w:rPr>
              <w:rStyle w:val="a3"/>
            </w:rPr>
            <w:t>]</w:t>
          </w:r>
        </w:p>
      </w:docPartBody>
    </w:docPart>
    <w:docPart>
      <w:docPartPr>
        <w:name w:val="273CB4A4376948A0A498DD1E754DD18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5BA250F-116C-4A4B-B85C-D04036BB0906}"/>
      </w:docPartPr>
      <w:docPartBody>
        <w:p w:rsidR="00882DC7" w:rsidRDefault="007E4C99">
          <w:pPr>
            <w:pStyle w:val="273CB4A4376948A0A498DD1E754DD18F"/>
          </w:pPr>
          <w:r w:rsidRPr="00041A29">
            <w:rPr>
              <w:rStyle w:val="a3"/>
            </w:rPr>
            <w:t>[</w:t>
          </w:r>
          <w:r w:rsidRPr="00041A29">
            <w:rPr>
              <w:rStyle w:val="a3"/>
            </w:rPr>
            <w:t>만든</w:t>
          </w:r>
          <w:r w:rsidRPr="00041A29">
            <w:rPr>
              <w:rStyle w:val="a3"/>
            </w:rPr>
            <w:t xml:space="preserve"> </w:t>
          </w:r>
          <w:r w:rsidRPr="00041A29">
            <w:rPr>
              <w:rStyle w:val="a3"/>
            </w:rPr>
            <w:t>이</w:t>
          </w:r>
          <w:r w:rsidRPr="00041A29">
            <w:rPr>
              <w:rStyle w:val="a3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99"/>
    <w:rsid w:val="000813E5"/>
    <w:rsid w:val="007E4C99"/>
    <w:rsid w:val="0088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나눔명조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63A210BC26F488F9665A9BC211A0CC0">
    <w:name w:val="B63A210BC26F488F9665A9BC211A0CC0"/>
  </w:style>
  <w:style w:type="paragraph" w:customStyle="1" w:styleId="184660D9F1564DB1A2C5965185EEB87A">
    <w:name w:val="184660D9F1564DB1A2C5965185EEB87A"/>
  </w:style>
  <w:style w:type="paragraph" w:customStyle="1" w:styleId="E58ABDA2B9974775B06D72F3AA436EE1">
    <w:name w:val="E58ABDA2B9974775B06D72F3AA436EE1"/>
  </w:style>
  <w:style w:type="paragraph" w:customStyle="1" w:styleId="273CB4A4376948A0A498DD1E754DD18F">
    <w:name w:val="273CB4A4376948A0A498DD1E754DD1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>요약 내용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F3AD35-F605-4F97-99D2-225165635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기술 리포트 서식.dotm</Template>
  <TotalTime>485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Board Specification</vt:lpstr>
    </vt:vector>
  </TitlesOfParts>
  <Company>한국기술교육대학교 전자공학과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Board Specification</dc:title>
  <dc:subject>Depth Map Generation Using ToF Sensor</dc:subject>
  <dc:creator>강승우 ki6080@koreatech.ac.kr</dc:creator>
  <cp:keywords/>
  <dc:description/>
  <cp:lastModifiedBy>KangSeungWoo</cp:lastModifiedBy>
  <cp:revision>43</cp:revision>
  <cp:lastPrinted>2019-09-12T02:11:00Z</cp:lastPrinted>
  <dcterms:created xsi:type="dcterms:W3CDTF">2019-12-22T06:03:00Z</dcterms:created>
  <dcterms:modified xsi:type="dcterms:W3CDTF">2020-01-05T14:30:00Z</dcterms:modified>
</cp:coreProperties>
</file>