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제목"/>
        <w:tag w:val=""/>
        <w:id w:val="-2049745597"/>
        <w:placeholder>
          <w:docPart w:val="BE407B89AF54438687AD1BC4409071A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574CC6" w:rsidRDefault="0000286B" w:rsidP="005370DE">
          <w:pPr>
            <w:pStyle w:val="aa"/>
          </w:pPr>
          <w:r>
            <w:t>Depth Map Generator Using LIDAR Sensor</w:t>
          </w:r>
        </w:p>
      </w:sdtContent>
    </w:sdt>
    <w:sdt>
      <w:sdtPr>
        <w:rPr>
          <w:rFonts w:hint="eastAsia"/>
          <w:i/>
        </w:rPr>
        <w:alias w:val="주제"/>
        <w:tag w:val=""/>
        <w:id w:val="1580481610"/>
        <w:placeholder>
          <w:docPart w:val="17B3454D10514F47B8841219C334A52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B56881" w:rsidRPr="00B56881" w:rsidRDefault="0000286B" w:rsidP="00B56881">
          <w:pPr>
            <w:pStyle w:val="af2"/>
            <w:jc w:val="center"/>
          </w:pPr>
          <w:r>
            <w:rPr>
              <w:rFonts w:hint="eastAsia"/>
              <w:i/>
            </w:rPr>
            <w:t xml:space="preserve">LIDAR </w:t>
          </w:r>
          <w:r>
            <w:rPr>
              <w:rFonts w:hint="eastAsia"/>
              <w:i/>
            </w:rPr>
            <w:t>센서를</w:t>
          </w:r>
          <w:r>
            <w:rPr>
              <w:rFonts w:hint="eastAsia"/>
              <w:i/>
            </w:rPr>
            <w:t xml:space="preserve"> </w:t>
          </w:r>
          <w:r>
            <w:rPr>
              <w:rFonts w:hint="eastAsia"/>
              <w:i/>
            </w:rPr>
            <w:t>활용한</w:t>
          </w:r>
          <w:r>
            <w:rPr>
              <w:rFonts w:hint="eastAsia"/>
              <w:i/>
            </w:rPr>
            <w:t xml:space="preserve"> </w:t>
          </w:r>
          <w:r>
            <w:rPr>
              <w:rFonts w:hint="eastAsia"/>
              <w:i/>
            </w:rPr>
            <w:t>깊이</w:t>
          </w:r>
          <w:r>
            <w:rPr>
              <w:rFonts w:hint="eastAsia"/>
              <w:i/>
            </w:rPr>
            <w:t xml:space="preserve"> </w:t>
          </w:r>
          <w:r>
            <w:rPr>
              <w:rFonts w:hint="eastAsia"/>
              <w:i/>
            </w:rPr>
            <w:t>맵</w:t>
          </w:r>
          <w:r>
            <w:rPr>
              <w:rFonts w:hint="eastAsia"/>
              <w:i/>
            </w:rPr>
            <w:t xml:space="preserve"> </w:t>
          </w:r>
          <w:proofErr w:type="spellStart"/>
          <w:r>
            <w:rPr>
              <w:rFonts w:hint="eastAsia"/>
              <w:i/>
            </w:rPr>
            <w:t>생성기</w:t>
          </w:r>
          <w:proofErr w:type="spellEnd"/>
        </w:p>
      </w:sdtContent>
    </w:sdt>
    <w:sdt>
      <w:sdtPr>
        <w:rPr>
          <w:rFonts w:hint="eastAsia"/>
          <w:b/>
        </w:rPr>
        <w:alias w:val="회사"/>
        <w:tag w:val=""/>
        <w:id w:val="745232661"/>
        <w:placeholder>
          <w:docPart w:val="92BFBED1C2444D63B46A0FE909E19BE7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A75B86" w:rsidRPr="00A75B86" w:rsidRDefault="005C4E27" w:rsidP="00B56881">
          <w:pPr>
            <w:jc w:val="right"/>
            <w:rPr>
              <w:b/>
            </w:rPr>
          </w:pPr>
          <w:r>
            <w:rPr>
              <w:rFonts w:hint="eastAsia"/>
              <w:b/>
            </w:rPr>
            <w:t>한국기술교육대학교</w:t>
          </w:r>
          <w:r>
            <w:rPr>
              <w:rFonts w:hint="eastAsia"/>
              <w:b/>
            </w:rPr>
            <w:t xml:space="preserve"> </w:t>
          </w:r>
          <w:r>
            <w:rPr>
              <w:rFonts w:hint="eastAsia"/>
              <w:b/>
            </w:rPr>
            <w:t>전자공학과</w:t>
          </w:r>
        </w:p>
      </w:sdtContent>
    </w:sdt>
    <w:sdt>
      <w:sdtPr>
        <w:rPr>
          <w:rFonts w:hint="eastAsia"/>
          <w:b/>
        </w:rPr>
        <w:alias w:val="만든 이"/>
        <w:tag w:val=""/>
        <w:id w:val="1225563302"/>
        <w:placeholder>
          <w:docPart w:val="C840C5C24757497CA2A4E07B19ECC1F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B56881" w:rsidRDefault="005C4E27" w:rsidP="00B56881">
          <w:pPr>
            <w:jc w:val="right"/>
            <w:rPr>
              <w:b/>
            </w:rPr>
          </w:pPr>
          <w:r>
            <w:rPr>
              <w:rFonts w:hint="eastAsia"/>
              <w:b/>
            </w:rPr>
            <w:t>강승우</w:t>
          </w:r>
        </w:p>
      </w:sdtContent>
    </w:sdt>
    <w:p w:rsidR="00350070" w:rsidRPr="00350070" w:rsidRDefault="00350070" w:rsidP="00B56881">
      <w:pPr>
        <w:jc w:val="right"/>
      </w:pPr>
    </w:p>
    <w:p w:rsidR="00B24644" w:rsidRDefault="00B24644" w:rsidP="00B24644">
      <w:pPr>
        <w:jc w:val="right"/>
        <w:sectPr w:rsidR="00B24644" w:rsidSect="0023462E">
          <w:headerReference w:type="default" r:id="rId9"/>
          <w:footerReference w:type="default" r:id="rId10"/>
          <w:footerReference w:type="first" r:id="rId11"/>
          <w:endnotePr>
            <w:numFmt w:val="decimal"/>
          </w:endnotePr>
          <w:type w:val="continuous"/>
          <w:pgSz w:w="11906" w:h="16838"/>
          <w:pgMar w:top="720" w:right="720" w:bottom="720" w:left="720" w:header="0" w:footer="0" w:gutter="0"/>
          <w:cols w:space="425"/>
          <w:docGrid w:linePitch="360"/>
        </w:sectPr>
      </w:pPr>
    </w:p>
    <w:p w:rsidR="00697C19" w:rsidRDefault="0072139A" w:rsidP="00194253">
      <w:pPr>
        <w:pStyle w:val="2"/>
      </w:pPr>
      <w:r>
        <w:t>Introduction</w:t>
      </w:r>
    </w:p>
    <w:p w:rsidR="009A4868" w:rsidRDefault="009A4868" w:rsidP="009A4868">
      <w:pPr>
        <w:ind w:firstLine="195"/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유용하게</w:t>
      </w:r>
      <w:r>
        <w:rPr>
          <w:rFonts w:hint="eastAsia"/>
        </w:rPr>
        <w:t xml:space="preserve"> </w:t>
      </w:r>
      <w:r>
        <w:rPr>
          <w:rFonts w:hint="eastAsia"/>
        </w:rPr>
        <w:t>활용된다</w:t>
      </w:r>
      <w:r>
        <w:rPr>
          <w:rFonts w:hint="eastAsia"/>
        </w:rPr>
        <w:t xml:space="preserve">.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활용되는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A4868" w:rsidRDefault="009A4868" w:rsidP="009A48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선상에</w:t>
      </w:r>
      <w:r>
        <w:rPr>
          <w:rFonts w:hint="eastAsia"/>
        </w:rPr>
        <w:t xml:space="preserve"> </w:t>
      </w:r>
      <w:r>
        <w:rPr>
          <w:rFonts w:hint="eastAsia"/>
        </w:rPr>
        <w:t>놓인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2D </w:t>
      </w:r>
      <w:r>
        <w:rPr>
          <w:rFonts w:hint="eastAsia"/>
        </w:rPr>
        <w:t>이미지로부터</w:t>
      </w:r>
      <w:r>
        <w:rPr>
          <w:rFonts w:hint="eastAsia"/>
        </w:rPr>
        <w:t xml:space="preserve"> 3D reconstruction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것인데</w:t>
      </w:r>
      <w:r>
        <w:rPr>
          <w:rFonts w:hint="eastAsia"/>
        </w:rPr>
        <w:t xml:space="preserve">,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센서의</w:t>
      </w:r>
      <w:r>
        <w:rPr>
          <w:rFonts w:hint="eastAsia"/>
        </w:rPr>
        <w:t xml:space="preserve"> </w:t>
      </w:r>
      <w:r>
        <w:rPr>
          <w:rFonts w:hint="eastAsia"/>
        </w:rPr>
        <w:t>발달로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해상도의</w:t>
      </w:r>
      <w:r>
        <w:rPr>
          <w:rFonts w:hint="eastAsia"/>
        </w:rPr>
        <w:t xml:space="preserve"> </w:t>
      </w:r>
      <w:r>
        <w:rPr>
          <w:rFonts w:hint="eastAsia"/>
        </w:rPr>
        <w:t>소스를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색상</w:t>
      </w:r>
      <w:r>
        <w:rPr>
          <w:rFonts w:hint="eastAsia"/>
        </w:rPr>
        <w:t xml:space="preserve"> </w:t>
      </w:r>
      <w:r>
        <w:rPr>
          <w:rFonts w:hint="eastAsia"/>
        </w:rPr>
        <w:t>정보에만</w:t>
      </w:r>
      <w:r>
        <w:rPr>
          <w:rFonts w:hint="eastAsia"/>
        </w:rPr>
        <w:t xml:space="preserve"> </w:t>
      </w:r>
      <w:r>
        <w:rPr>
          <w:rFonts w:hint="eastAsia"/>
        </w:rPr>
        <w:t>의존하므로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.</w:t>
      </w:r>
    </w:p>
    <w:p w:rsidR="009A4868" w:rsidRDefault="009A4868" w:rsidP="009A486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레이저의</w:t>
      </w:r>
      <w:r>
        <w:rPr>
          <w:rFonts w:hint="eastAsia"/>
        </w:rPr>
        <w:t xml:space="preserve"> </w:t>
      </w:r>
      <w:r>
        <w:rPr>
          <w:rFonts w:hint="eastAsia"/>
        </w:rPr>
        <w:t>활공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측정하는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집적하여</w:t>
      </w:r>
      <w:r>
        <w:rPr>
          <w:rFonts w:hint="eastAsia"/>
        </w:rPr>
        <w:t xml:space="preserve"> </w:t>
      </w:r>
      <w:r>
        <w:rPr>
          <w:rFonts w:hint="eastAsia"/>
        </w:rPr>
        <w:t>촬영하는</w:t>
      </w:r>
      <w:r>
        <w:rPr>
          <w:rFonts w:hint="eastAsia"/>
        </w:rPr>
        <w:t xml:space="preserve"> </w:t>
      </w:r>
      <w:r>
        <w:rPr>
          <w:rFonts w:hint="eastAsia"/>
        </w:rPr>
        <w:t>방식인데</w:t>
      </w:r>
      <w:r>
        <w:rPr>
          <w:rFonts w:hint="eastAsia"/>
        </w:rPr>
        <w:t xml:space="preserve">,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픽셀이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수신부와</w:t>
      </w:r>
      <w:r>
        <w:rPr>
          <w:rFonts w:hint="eastAsia"/>
        </w:rPr>
        <w:t xml:space="preserve"> </w:t>
      </w:r>
      <w:r>
        <w:rPr>
          <w:rFonts w:hint="eastAsia"/>
        </w:rPr>
        <w:t>송신부가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집적해야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해상도를</w:t>
      </w:r>
      <w:r>
        <w:rPr>
          <w:rFonts w:hint="eastAsia"/>
        </w:rPr>
        <w:t xml:space="preserve"> </w:t>
      </w:r>
      <w:r>
        <w:rPr>
          <w:rFonts w:hint="eastAsia"/>
        </w:rPr>
        <w:t>높이는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D54D3" w:rsidRDefault="009A4868" w:rsidP="00ED54D3">
      <w:pPr>
        <w:ind w:firstLine="195"/>
      </w:pPr>
      <w:r>
        <w:rPr>
          <w:rFonts w:hint="eastAsia"/>
        </w:rPr>
        <w:t>자율</w:t>
      </w:r>
      <w:r>
        <w:rPr>
          <w:rFonts w:hint="eastAsia"/>
        </w:rPr>
        <w:t xml:space="preserve"> </w:t>
      </w:r>
      <w:r>
        <w:rPr>
          <w:rFonts w:hint="eastAsia"/>
        </w:rPr>
        <w:t>주행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역동적인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상황이라면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확보할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바람직하나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정적인</w:t>
      </w:r>
      <w:r>
        <w:rPr>
          <w:rFonts w:hint="eastAsia"/>
        </w:rPr>
        <w:t xml:space="preserve"> </w:t>
      </w:r>
      <w:r>
        <w:rPr>
          <w:rFonts w:hint="eastAsia"/>
        </w:rPr>
        <w:t>피사체</w:t>
      </w:r>
      <w:r>
        <w:rPr>
          <w:rFonts w:hint="eastAsia"/>
        </w:rPr>
        <w:t>(</w:t>
      </w:r>
      <w:r>
        <w:rPr>
          <w:rFonts w:hint="eastAsia"/>
        </w:rPr>
        <w:t>환경</w:t>
      </w:r>
      <w:r>
        <w:rPr>
          <w:rFonts w:hint="eastAsia"/>
        </w:rPr>
        <w:t xml:space="preserve">, </w:t>
      </w:r>
      <w:r>
        <w:rPr>
          <w:rFonts w:hint="eastAsia"/>
        </w:rPr>
        <w:t>사물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상황이라면</w:t>
      </w:r>
      <w:r>
        <w:rPr>
          <w:rFonts w:hint="eastAsia"/>
        </w:rPr>
        <w:t xml:space="preserve"> </w:t>
      </w:r>
      <w:r>
        <w:rPr>
          <w:rFonts w:hint="eastAsia"/>
        </w:rPr>
        <w:t>촬영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rPr>
          <w:rFonts w:hint="eastAsia"/>
        </w:rPr>
        <w:t xml:space="preserve"> </w:t>
      </w:r>
      <w:r>
        <w:rPr>
          <w:rFonts w:hint="eastAsia"/>
        </w:rPr>
        <w:t>희생하</w:t>
      </w:r>
      <w:r w:rsidR="00ED54D3">
        <w:rPr>
          <w:rFonts w:hint="eastAsia"/>
        </w:rPr>
        <w:t>더라도</w:t>
      </w:r>
      <w:r w:rsidR="00ED54D3"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정밀성과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해상도를</w:t>
      </w:r>
      <w:r>
        <w:rPr>
          <w:rFonts w:hint="eastAsia"/>
        </w:rPr>
        <w:t xml:space="preserve"> </w:t>
      </w:r>
      <w:r w:rsidR="00ED54D3">
        <w:rPr>
          <w:rFonts w:hint="eastAsia"/>
        </w:rPr>
        <w:t>얻는</w:t>
      </w:r>
      <w:r w:rsidR="00ED54D3">
        <w:rPr>
          <w:rFonts w:hint="eastAsia"/>
        </w:rPr>
        <w:t xml:space="preserve"> </w:t>
      </w:r>
      <w:r w:rsidR="00ED54D3">
        <w:rPr>
          <w:rFonts w:hint="eastAsia"/>
        </w:rPr>
        <w:t>수단이</w:t>
      </w:r>
      <w:r w:rsidR="00ED54D3">
        <w:rPr>
          <w:rFonts w:hint="eastAsia"/>
        </w:rPr>
        <w:t xml:space="preserve"> </w:t>
      </w:r>
      <w:r w:rsidR="00ED54D3">
        <w:rPr>
          <w:rFonts w:hint="eastAsia"/>
        </w:rPr>
        <w:t>필요하다</w:t>
      </w:r>
      <w:r w:rsidR="00ED54D3">
        <w:rPr>
          <w:rFonts w:hint="eastAsia"/>
        </w:rPr>
        <w:t>.</w:t>
      </w:r>
    </w:p>
    <w:p w:rsidR="00ED54D3" w:rsidRDefault="00ED54D3" w:rsidP="00ED54D3">
      <w:pPr>
        <w:ind w:firstLine="195"/>
      </w:pPr>
    </w:p>
    <w:p w:rsidR="00ED54D3" w:rsidRDefault="00ED54D3" w:rsidP="00ED54D3">
      <w:pPr>
        <w:ind w:firstLine="195"/>
        <w:rPr>
          <w:rFonts w:hint="eastAsia"/>
        </w:rPr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고성능의</w:t>
      </w:r>
      <w:r>
        <w:rPr>
          <w:rFonts w:hint="eastAsia"/>
        </w:rPr>
        <w:t xml:space="preserve"> </w:t>
      </w:r>
      <w:r>
        <w:t xml:space="preserve">LiDAR(Light Detection And Ranging)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t>micro-stepping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제어되는</w:t>
      </w:r>
      <w:r>
        <w:rPr>
          <w:rFonts w:hint="eastAsia"/>
        </w:rPr>
        <w:t xml:space="preserve"> </w:t>
      </w:r>
      <w:r>
        <w:rPr>
          <w:rFonts w:hint="eastAsia"/>
        </w:rPr>
        <w:t>모터</w:t>
      </w:r>
      <w:r>
        <w:rPr>
          <w:rFonts w:hint="eastAsia"/>
        </w:rPr>
        <w:t xml:space="preserve"> </w:t>
      </w:r>
      <w:r>
        <w:rPr>
          <w:rFonts w:hint="eastAsia"/>
        </w:rPr>
        <w:t>기구물에</w:t>
      </w:r>
      <w:r>
        <w:rPr>
          <w:rFonts w:hint="eastAsia"/>
        </w:rPr>
        <w:t xml:space="preserve"> </w:t>
      </w:r>
      <w:r>
        <w:rPr>
          <w:rFonts w:hint="eastAsia"/>
        </w:rPr>
        <w:t>부착하여</w:t>
      </w:r>
      <w:r>
        <w:rPr>
          <w:rFonts w:hint="eastAsia"/>
        </w:rPr>
        <w:t xml:space="preserve"> </w:t>
      </w:r>
      <w:bookmarkStart w:id="0" w:name="_GoBack"/>
      <w:bookmarkEnd w:id="0"/>
    </w:p>
    <w:p w:rsidR="00ED54D3" w:rsidRPr="009A4868" w:rsidRDefault="00ED54D3" w:rsidP="00ED54D3">
      <w:pPr>
        <w:ind w:firstLine="195"/>
      </w:pPr>
    </w:p>
    <w:sectPr w:rsidR="00ED54D3" w:rsidRPr="009A4868" w:rsidSect="003D2ED7">
      <w:endnotePr>
        <w:numFmt w:val="decimal"/>
      </w:endnotePr>
      <w:type w:val="continuous"/>
      <w:pgSz w:w="11906" w:h="16838"/>
      <w:pgMar w:top="1701" w:right="1247" w:bottom="1440" w:left="1247" w:header="0" w:footer="0" w:gutter="0"/>
      <w:cols w:num="2"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5AB3" w:rsidRDefault="001E5AB3" w:rsidP="00574CC6">
      <w:pPr>
        <w:spacing w:after="0"/>
      </w:pPr>
      <w:r>
        <w:separator/>
      </w:r>
    </w:p>
  </w:endnote>
  <w:endnote w:type="continuationSeparator" w:id="0">
    <w:p w:rsidR="001E5AB3" w:rsidRDefault="001E5AB3" w:rsidP="00574C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462E" w:rsidRDefault="001E5AB3" w:rsidP="0023462E">
    <w:pPr>
      <w:pStyle w:val="a5"/>
      <w:jc w:val="right"/>
    </w:pPr>
    <w:sdt>
      <w:sdtPr>
        <w:id w:val="-1757048206"/>
        <w:docPartObj>
          <w:docPartGallery w:val="Page Numbers (Bottom of Page)"/>
          <w:docPartUnique/>
        </w:docPartObj>
      </w:sdtPr>
      <w:sdtEndPr/>
      <w:sdtContent>
        <w:sdt>
          <w:sdtPr>
            <w:alias w:val="만든 이"/>
            <w:tag w:val=""/>
            <w:id w:val="2128654508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C4E27">
              <w:t>강승우</w:t>
            </w:r>
          </w:sdtContent>
        </w:sdt>
        <w:r w:rsidR="0023462E">
          <w:t xml:space="preserve"> |</w:t>
        </w:r>
        <w:sdt>
          <w:sdtPr>
            <w:id w:val="352468548"/>
            <w:docPartObj>
              <w:docPartGallery w:val="Page Numbers (Top of Page)"/>
              <w:docPartUnique/>
            </w:docPartObj>
          </w:sdtPr>
          <w:sdtEndPr/>
          <w:sdtContent>
            <w:r w:rsidR="0023462E">
              <w:t xml:space="preserve"> </w:t>
            </w:r>
            <w:sdt>
              <w:sdtPr>
                <w:alias w:val="제목"/>
                <w:tag w:val=""/>
                <w:id w:val="441659612"/>
                <w:placeholde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0286B">
                  <w:t>Depth Map Generator Using LIDAR Sensor</w:t>
                </w:r>
              </w:sdtContent>
            </w:sdt>
            <w:r w:rsidR="0023462E">
              <w:t xml:space="preserve"> | </w:t>
            </w:r>
            <w:r w:rsidR="0023462E">
              <w:rPr>
                <w:lang w:val="ko-KR"/>
              </w:rPr>
              <w:t>페이지</w:t>
            </w:r>
            <w:r w:rsidR="0023462E">
              <w:rPr>
                <w:lang w:val="ko-KR"/>
              </w:rPr>
              <w:t xml:space="preserve"> </w:t>
            </w:r>
            <w:r w:rsidR="0023462E">
              <w:rPr>
                <w:b/>
                <w:bCs/>
                <w:sz w:val="24"/>
                <w:szCs w:val="24"/>
              </w:rPr>
              <w:fldChar w:fldCharType="begin"/>
            </w:r>
            <w:r w:rsidR="0023462E">
              <w:rPr>
                <w:b/>
                <w:bCs/>
              </w:rPr>
              <w:instrText>PAGE</w:instrText>
            </w:r>
            <w:r w:rsidR="0023462E">
              <w:rPr>
                <w:b/>
                <w:bCs/>
                <w:sz w:val="24"/>
                <w:szCs w:val="24"/>
              </w:rPr>
              <w:fldChar w:fldCharType="separate"/>
            </w:r>
            <w:r w:rsidR="0023462E">
              <w:rPr>
                <w:b/>
                <w:bCs/>
                <w:sz w:val="24"/>
                <w:szCs w:val="24"/>
              </w:rPr>
              <w:t>1</w:t>
            </w:r>
            <w:r w:rsidR="0023462E">
              <w:rPr>
                <w:b/>
                <w:bCs/>
                <w:sz w:val="24"/>
                <w:szCs w:val="24"/>
              </w:rPr>
              <w:fldChar w:fldCharType="end"/>
            </w:r>
            <w:r w:rsidR="0023462E">
              <w:rPr>
                <w:lang w:val="ko-KR"/>
              </w:rPr>
              <w:t xml:space="preserve"> / </w:t>
            </w:r>
            <w:r w:rsidR="0023462E">
              <w:rPr>
                <w:b/>
                <w:bCs/>
                <w:sz w:val="24"/>
                <w:szCs w:val="24"/>
              </w:rPr>
              <w:fldChar w:fldCharType="begin"/>
            </w:r>
            <w:r w:rsidR="0023462E">
              <w:rPr>
                <w:b/>
                <w:bCs/>
              </w:rPr>
              <w:instrText>NUMPAGES</w:instrText>
            </w:r>
            <w:r w:rsidR="0023462E">
              <w:rPr>
                <w:b/>
                <w:bCs/>
                <w:sz w:val="24"/>
                <w:szCs w:val="24"/>
              </w:rPr>
              <w:fldChar w:fldCharType="separate"/>
            </w:r>
            <w:r w:rsidR="0023462E">
              <w:rPr>
                <w:b/>
                <w:bCs/>
                <w:sz w:val="24"/>
                <w:szCs w:val="24"/>
              </w:rPr>
              <w:t>1</w:t>
            </w:r>
            <w:r w:rsidR="0023462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587302" w:rsidRDefault="009A4536" w:rsidP="0023462E">
    <w:pPr>
      <w:pStyle w:val="a5"/>
      <w:jc w:val="righ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072796"/>
      <w:docPartObj>
        <w:docPartGallery w:val="Page Numbers (Bottom of Page)"/>
        <w:docPartUnique/>
      </w:docPartObj>
    </w:sdtPr>
    <w:sdtEndPr/>
    <w:sdtContent>
      <w:p w:rsidR="009F0C30" w:rsidRDefault="001E5AB3">
        <w:pPr>
          <w:pStyle w:val="a5"/>
          <w:jc w:val="right"/>
        </w:pPr>
        <w:sdt>
          <w:sdtPr>
            <w:alias w:val="만든 이"/>
            <w:tag w:val=""/>
            <w:id w:val="1006182174"/>
            <w:placeholde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5C4E27">
              <w:t>강승우</w:t>
            </w:r>
          </w:sdtContent>
        </w:sdt>
        <w:r w:rsidR="00586079">
          <w:t xml:space="preserve"> |</w:t>
        </w:r>
        <w:sdt>
          <w:sdtPr>
            <w:id w:val="320169212"/>
            <w:docPartObj>
              <w:docPartGallery w:val="Page Numbers (Top of Page)"/>
              <w:docPartUnique/>
            </w:docPartObj>
          </w:sdtPr>
          <w:sdtEndPr/>
          <w:sdtContent>
            <w:r w:rsidR="009F0C30">
              <w:t xml:space="preserve"> </w:t>
            </w:r>
            <w:sdt>
              <w:sdtPr>
                <w:alias w:val="제목"/>
                <w:tag w:val=""/>
                <w:id w:val="-2117662963"/>
                <w:placeholder>
                  <w:docPart w:val="BE407B89AF54438687AD1BC4409071A5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00286B">
                  <w:t>Depth Map Generator Using LIDAR Sensor</w:t>
                </w:r>
              </w:sdtContent>
            </w:sdt>
            <w:r w:rsidR="00B56881">
              <w:t xml:space="preserve"> | </w:t>
            </w:r>
            <w:r w:rsidR="009F0C30">
              <w:rPr>
                <w:lang w:val="ko-KR"/>
              </w:rPr>
              <w:t>페이지</w:t>
            </w:r>
            <w:r w:rsidR="009F0C30">
              <w:rPr>
                <w:lang w:val="ko-KR"/>
              </w:rPr>
              <w:t xml:space="preserve"> </w:t>
            </w:r>
            <w:r w:rsidR="009F0C30">
              <w:rPr>
                <w:b/>
                <w:bCs/>
                <w:sz w:val="24"/>
                <w:szCs w:val="24"/>
              </w:rPr>
              <w:fldChar w:fldCharType="begin"/>
            </w:r>
            <w:r w:rsidR="009F0C30">
              <w:rPr>
                <w:b/>
                <w:bCs/>
              </w:rPr>
              <w:instrText>PAGE</w:instrText>
            </w:r>
            <w:r w:rsidR="009F0C30">
              <w:rPr>
                <w:b/>
                <w:bCs/>
                <w:sz w:val="24"/>
                <w:szCs w:val="24"/>
              </w:rPr>
              <w:fldChar w:fldCharType="separate"/>
            </w:r>
            <w:r w:rsidR="009F0C30">
              <w:rPr>
                <w:b/>
                <w:bCs/>
                <w:lang w:val="ko-KR"/>
              </w:rPr>
              <w:t>2</w:t>
            </w:r>
            <w:r w:rsidR="009F0C30">
              <w:rPr>
                <w:b/>
                <w:bCs/>
                <w:sz w:val="24"/>
                <w:szCs w:val="24"/>
              </w:rPr>
              <w:fldChar w:fldCharType="end"/>
            </w:r>
            <w:r w:rsidR="009F0C30">
              <w:rPr>
                <w:lang w:val="ko-KR"/>
              </w:rPr>
              <w:t xml:space="preserve"> / </w:t>
            </w:r>
            <w:r w:rsidR="009F0C30">
              <w:rPr>
                <w:b/>
                <w:bCs/>
                <w:sz w:val="24"/>
                <w:szCs w:val="24"/>
              </w:rPr>
              <w:fldChar w:fldCharType="begin"/>
            </w:r>
            <w:r w:rsidR="009F0C30">
              <w:rPr>
                <w:b/>
                <w:bCs/>
              </w:rPr>
              <w:instrText>NUMPAGES</w:instrText>
            </w:r>
            <w:r w:rsidR="009F0C30">
              <w:rPr>
                <w:b/>
                <w:bCs/>
                <w:sz w:val="24"/>
                <w:szCs w:val="24"/>
              </w:rPr>
              <w:fldChar w:fldCharType="separate"/>
            </w:r>
            <w:r w:rsidR="009F0C30">
              <w:rPr>
                <w:b/>
                <w:bCs/>
                <w:lang w:val="ko-KR"/>
              </w:rPr>
              <w:t>2</w:t>
            </w:r>
            <w:r w:rsidR="009F0C30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9F0C30" w:rsidRDefault="009F0C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5AB3" w:rsidRDefault="001E5AB3" w:rsidP="00574CC6">
      <w:pPr>
        <w:spacing w:after="0"/>
      </w:pPr>
      <w:r>
        <w:rPr>
          <w:rFonts w:hint="eastAsia"/>
        </w:rPr>
        <w:separator/>
      </w:r>
    </w:p>
  </w:footnote>
  <w:footnote w:type="continuationSeparator" w:id="0">
    <w:p w:rsidR="001E5AB3" w:rsidRDefault="001E5AB3" w:rsidP="00574CC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sz w:val="22"/>
      </w:rPr>
      <w:alias w:val="제목"/>
      <w:tag w:val=""/>
      <w:id w:val="-554471002"/>
      <w:placeholder>
        <w:docPart w:val="17B3454D10514F47B8841219C334A52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0514E" w:rsidRPr="009263E8" w:rsidRDefault="0000286B">
        <w:pPr>
          <w:pStyle w:val="a4"/>
          <w:jc w:val="right"/>
          <w:rPr>
            <w:i/>
            <w:sz w:val="22"/>
          </w:rPr>
        </w:pPr>
        <w:r>
          <w:rPr>
            <w:i/>
            <w:sz w:val="22"/>
          </w:rPr>
          <w:t>Depth Map Generator Using LIDAR Sensor</w:t>
        </w:r>
      </w:p>
    </w:sdtContent>
  </w:sdt>
  <w:p w:rsidR="0090514E" w:rsidRPr="009263E8" w:rsidRDefault="0090514E">
    <w:pPr>
      <w:pStyle w:val="a4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64C8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01D14B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447F03"/>
    <w:multiLevelType w:val="hybridMultilevel"/>
    <w:tmpl w:val="D228EFCE"/>
    <w:lvl w:ilvl="0" w:tplc="FA02EA0E">
      <w:start w:val="1"/>
      <w:numFmt w:val="decimal"/>
      <w:pStyle w:val="3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" w15:restartNumberingAfterBreak="0">
    <w:nsid w:val="2674785C"/>
    <w:multiLevelType w:val="hybridMultilevel"/>
    <w:tmpl w:val="EEEC7C4A"/>
    <w:lvl w:ilvl="0" w:tplc="014631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4" w15:restartNumberingAfterBreak="0">
    <w:nsid w:val="301A1E91"/>
    <w:multiLevelType w:val="hybridMultilevel"/>
    <w:tmpl w:val="92D22A30"/>
    <w:lvl w:ilvl="0" w:tplc="8CE46AB6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1334C"/>
    <w:multiLevelType w:val="multilevel"/>
    <w:tmpl w:val="A48651CA"/>
    <w:lvl w:ilvl="0">
      <w:start w:val="1"/>
      <w:numFmt w:val="upperRoman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6" w15:restartNumberingAfterBreak="0">
    <w:nsid w:val="381D6D69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7" w15:restartNumberingAfterBreak="0">
    <w:nsid w:val="5F7B40B2"/>
    <w:multiLevelType w:val="hybridMultilevel"/>
    <w:tmpl w:val="66BC9F70"/>
    <w:lvl w:ilvl="0" w:tplc="DDACC74C">
      <w:start w:val="1"/>
      <w:numFmt w:val="bullet"/>
      <w:lvlText w:val="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8C803F1"/>
    <w:multiLevelType w:val="hybridMultilevel"/>
    <w:tmpl w:val="BD724F18"/>
    <w:lvl w:ilvl="0" w:tplc="71B48116">
      <w:start w:val="1"/>
      <w:numFmt w:val="bullet"/>
      <w:pStyle w:val="4"/>
      <w:lvlText w:val=""/>
      <w:lvlJc w:val="left"/>
      <w:pPr>
        <w:ind w:left="-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</w:abstractNum>
  <w:abstractNum w:abstractNumId="9" w15:restartNumberingAfterBreak="0">
    <w:nsid w:val="6DE122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E2F4DE9"/>
    <w:multiLevelType w:val="hybridMultilevel"/>
    <w:tmpl w:val="627EE406"/>
    <w:lvl w:ilvl="0" w:tplc="6C28BE2A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1" w15:restartNumberingAfterBreak="0">
    <w:nsid w:val="6F0C7D1F"/>
    <w:multiLevelType w:val="hybridMultilevel"/>
    <w:tmpl w:val="BE2E91D6"/>
    <w:lvl w:ilvl="0" w:tplc="34225FB4">
      <w:start w:val="1"/>
      <w:numFmt w:val="upperRoman"/>
      <w:lvlText w:val="%1."/>
      <w:lvlJc w:val="left"/>
      <w:pPr>
        <w:ind w:left="113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5" w:hanging="400"/>
      </w:pPr>
    </w:lvl>
    <w:lvl w:ilvl="2" w:tplc="0409001B" w:tentative="1">
      <w:start w:val="1"/>
      <w:numFmt w:val="lowerRoman"/>
      <w:lvlText w:val="%3."/>
      <w:lvlJc w:val="right"/>
      <w:pPr>
        <w:ind w:left="1935" w:hanging="400"/>
      </w:pPr>
    </w:lvl>
    <w:lvl w:ilvl="3" w:tplc="0409000F" w:tentative="1">
      <w:start w:val="1"/>
      <w:numFmt w:val="decimal"/>
      <w:lvlText w:val="%4."/>
      <w:lvlJc w:val="left"/>
      <w:pPr>
        <w:ind w:left="2335" w:hanging="400"/>
      </w:pPr>
    </w:lvl>
    <w:lvl w:ilvl="4" w:tplc="04090019" w:tentative="1">
      <w:start w:val="1"/>
      <w:numFmt w:val="upperLetter"/>
      <w:lvlText w:val="%5."/>
      <w:lvlJc w:val="left"/>
      <w:pPr>
        <w:ind w:left="2735" w:hanging="400"/>
      </w:pPr>
    </w:lvl>
    <w:lvl w:ilvl="5" w:tplc="0409001B" w:tentative="1">
      <w:start w:val="1"/>
      <w:numFmt w:val="lowerRoman"/>
      <w:lvlText w:val="%6."/>
      <w:lvlJc w:val="right"/>
      <w:pPr>
        <w:ind w:left="3135" w:hanging="400"/>
      </w:pPr>
    </w:lvl>
    <w:lvl w:ilvl="6" w:tplc="0409000F" w:tentative="1">
      <w:start w:val="1"/>
      <w:numFmt w:val="decimal"/>
      <w:lvlText w:val="%7."/>
      <w:lvlJc w:val="left"/>
      <w:pPr>
        <w:ind w:left="3535" w:hanging="400"/>
      </w:pPr>
    </w:lvl>
    <w:lvl w:ilvl="7" w:tplc="04090019" w:tentative="1">
      <w:start w:val="1"/>
      <w:numFmt w:val="upperLetter"/>
      <w:lvlText w:val="%8."/>
      <w:lvlJc w:val="left"/>
      <w:pPr>
        <w:ind w:left="3935" w:hanging="400"/>
      </w:pPr>
    </w:lvl>
    <w:lvl w:ilvl="8" w:tplc="0409001B" w:tentative="1">
      <w:start w:val="1"/>
      <w:numFmt w:val="lowerRoman"/>
      <w:lvlText w:val="%9."/>
      <w:lvlJc w:val="right"/>
      <w:pPr>
        <w:ind w:left="4335" w:hanging="400"/>
      </w:pPr>
    </w:lvl>
  </w:abstractNum>
  <w:abstractNum w:abstractNumId="12" w15:restartNumberingAfterBreak="0">
    <w:nsid w:val="71174AE2"/>
    <w:multiLevelType w:val="multilevel"/>
    <w:tmpl w:val="C6A42966"/>
    <w:lvl w:ilvl="0">
      <w:start w:val="1"/>
      <w:numFmt w:val="upperRoman"/>
      <w:lvlText w:val="%1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27" w:hanging="22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27" w:hanging="227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227" w:hanging="227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7" w:hanging="227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27" w:hanging="227"/>
      </w:pPr>
      <w:rPr>
        <w:rFonts w:hint="eastAsia"/>
      </w:rPr>
    </w:lvl>
    <w:lvl w:ilvl="6">
      <w:start w:val="1"/>
      <w:numFmt w:val="lowerLetter"/>
      <w:lvlText w:val="%7)"/>
      <w:lvlJc w:val="left"/>
      <w:pPr>
        <w:ind w:left="227" w:hanging="227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227" w:hanging="227"/>
      </w:pPr>
      <w:rPr>
        <w:rFonts w:hint="eastAsia"/>
      </w:rPr>
    </w:lvl>
    <w:lvl w:ilvl="8">
      <w:start w:val="1"/>
      <w:numFmt w:val="bullet"/>
      <w:lvlText w:val=""/>
      <w:lvlJc w:val="left"/>
      <w:pPr>
        <w:ind w:left="227" w:hanging="227"/>
      </w:pPr>
      <w:rPr>
        <w:rFonts w:ascii="Symbol" w:hAnsi="Symbol" w:hint="default"/>
        <w:color w:val="auto"/>
      </w:rPr>
    </w:lvl>
  </w:abstractNum>
  <w:abstractNum w:abstractNumId="13" w15:restartNumberingAfterBreak="0">
    <w:nsid w:val="7610205F"/>
    <w:multiLevelType w:val="hybridMultilevel"/>
    <w:tmpl w:val="89B41E20"/>
    <w:lvl w:ilvl="0" w:tplc="0B30B22E">
      <w:start w:val="1"/>
      <w:numFmt w:val="decimal"/>
      <w:lvlText w:val="%1."/>
      <w:lvlJc w:val="left"/>
      <w:pPr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ind w:left="3935" w:hanging="40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7"/>
    <w:rsid w:val="0000286B"/>
    <w:rsid w:val="00010031"/>
    <w:rsid w:val="0001322A"/>
    <w:rsid w:val="00014FEC"/>
    <w:rsid w:val="00017271"/>
    <w:rsid w:val="00023638"/>
    <w:rsid w:val="00023CDA"/>
    <w:rsid w:val="00024B07"/>
    <w:rsid w:val="00030019"/>
    <w:rsid w:val="00030C65"/>
    <w:rsid w:val="000340D4"/>
    <w:rsid w:val="000416AE"/>
    <w:rsid w:val="000472AC"/>
    <w:rsid w:val="000518E3"/>
    <w:rsid w:val="00053128"/>
    <w:rsid w:val="00071CF3"/>
    <w:rsid w:val="00097486"/>
    <w:rsid w:val="00097939"/>
    <w:rsid w:val="000A31FF"/>
    <w:rsid w:val="000C50E8"/>
    <w:rsid w:val="000D0067"/>
    <w:rsid w:val="000D37DF"/>
    <w:rsid w:val="000D5974"/>
    <w:rsid w:val="000D726D"/>
    <w:rsid w:val="000F0A3C"/>
    <w:rsid w:val="00117C46"/>
    <w:rsid w:val="00136E8E"/>
    <w:rsid w:val="00145322"/>
    <w:rsid w:val="00161A33"/>
    <w:rsid w:val="0016714F"/>
    <w:rsid w:val="00167D74"/>
    <w:rsid w:val="00172A13"/>
    <w:rsid w:val="00180D9A"/>
    <w:rsid w:val="00185954"/>
    <w:rsid w:val="00185B54"/>
    <w:rsid w:val="001959FC"/>
    <w:rsid w:val="00195AF7"/>
    <w:rsid w:val="001A0066"/>
    <w:rsid w:val="001C25C7"/>
    <w:rsid w:val="001C3843"/>
    <w:rsid w:val="001C6B59"/>
    <w:rsid w:val="001E113B"/>
    <w:rsid w:val="001E5AB3"/>
    <w:rsid w:val="001E5B59"/>
    <w:rsid w:val="001E6B1F"/>
    <w:rsid w:val="002142F1"/>
    <w:rsid w:val="002203A7"/>
    <w:rsid w:val="0023462E"/>
    <w:rsid w:val="00241781"/>
    <w:rsid w:val="00291651"/>
    <w:rsid w:val="002966CC"/>
    <w:rsid w:val="002B0A59"/>
    <w:rsid w:val="002D2B26"/>
    <w:rsid w:val="002E09F8"/>
    <w:rsid w:val="002F292D"/>
    <w:rsid w:val="00303AFA"/>
    <w:rsid w:val="00304E4F"/>
    <w:rsid w:val="003061D8"/>
    <w:rsid w:val="0031777A"/>
    <w:rsid w:val="0032012B"/>
    <w:rsid w:val="003277AA"/>
    <w:rsid w:val="003313B1"/>
    <w:rsid w:val="00333B65"/>
    <w:rsid w:val="00333D58"/>
    <w:rsid w:val="00345D94"/>
    <w:rsid w:val="00350070"/>
    <w:rsid w:val="0035150E"/>
    <w:rsid w:val="0036426D"/>
    <w:rsid w:val="00371F2B"/>
    <w:rsid w:val="003733AD"/>
    <w:rsid w:val="00377B84"/>
    <w:rsid w:val="003836B0"/>
    <w:rsid w:val="00390691"/>
    <w:rsid w:val="003C254D"/>
    <w:rsid w:val="003D172B"/>
    <w:rsid w:val="003D2ED7"/>
    <w:rsid w:val="003D5304"/>
    <w:rsid w:val="003F7C4A"/>
    <w:rsid w:val="0042300E"/>
    <w:rsid w:val="004378F7"/>
    <w:rsid w:val="00444362"/>
    <w:rsid w:val="0049067D"/>
    <w:rsid w:val="004916BA"/>
    <w:rsid w:val="004A60E7"/>
    <w:rsid w:val="004B3B5F"/>
    <w:rsid w:val="004C1EE5"/>
    <w:rsid w:val="004C611F"/>
    <w:rsid w:val="004D0FCD"/>
    <w:rsid w:val="004D1638"/>
    <w:rsid w:val="004E206C"/>
    <w:rsid w:val="004F0C19"/>
    <w:rsid w:val="00507445"/>
    <w:rsid w:val="00516064"/>
    <w:rsid w:val="005361D0"/>
    <w:rsid w:val="005370DE"/>
    <w:rsid w:val="00540492"/>
    <w:rsid w:val="00566496"/>
    <w:rsid w:val="00574CC6"/>
    <w:rsid w:val="005756EF"/>
    <w:rsid w:val="00586079"/>
    <w:rsid w:val="00587302"/>
    <w:rsid w:val="00591952"/>
    <w:rsid w:val="00595D4A"/>
    <w:rsid w:val="005B0F64"/>
    <w:rsid w:val="005B55F8"/>
    <w:rsid w:val="005C00B6"/>
    <w:rsid w:val="005C27B7"/>
    <w:rsid w:val="005C4E27"/>
    <w:rsid w:val="005C7168"/>
    <w:rsid w:val="005E7942"/>
    <w:rsid w:val="005F3F80"/>
    <w:rsid w:val="00633E83"/>
    <w:rsid w:val="0065376D"/>
    <w:rsid w:val="00663A85"/>
    <w:rsid w:val="0068501F"/>
    <w:rsid w:val="0069270B"/>
    <w:rsid w:val="00697C19"/>
    <w:rsid w:val="006A102B"/>
    <w:rsid w:val="006C5D50"/>
    <w:rsid w:val="006E3599"/>
    <w:rsid w:val="006F034F"/>
    <w:rsid w:val="006F6DF3"/>
    <w:rsid w:val="00702C56"/>
    <w:rsid w:val="00711DD1"/>
    <w:rsid w:val="00715310"/>
    <w:rsid w:val="007211EE"/>
    <w:rsid w:val="0072139A"/>
    <w:rsid w:val="00722789"/>
    <w:rsid w:val="00727FAA"/>
    <w:rsid w:val="0073213C"/>
    <w:rsid w:val="00732902"/>
    <w:rsid w:val="00733882"/>
    <w:rsid w:val="00734830"/>
    <w:rsid w:val="007353A3"/>
    <w:rsid w:val="00742C31"/>
    <w:rsid w:val="00745EFA"/>
    <w:rsid w:val="0076020C"/>
    <w:rsid w:val="007604EE"/>
    <w:rsid w:val="00790F73"/>
    <w:rsid w:val="007973AA"/>
    <w:rsid w:val="007A6413"/>
    <w:rsid w:val="007E3A28"/>
    <w:rsid w:val="007F4831"/>
    <w:rsid w:val="007F4FD0"/>
    <w:rsid w:val="007F5F93"/>
    <w:rsid w:val="007F7F82"/>
    <w:rsid w:val="008146EF"/>
    <w:rsid w:val="00817BB4"/>
    <w:rsid w:val="008216D8"/>
    <w:rsid w:val="00833FE1"/>
    <w:rsid w:val="008365C3"/>
    <w:rsid w:val="00846627"/>
    <w:rsid w:val="00854874"/>
    <w:rsid w:val="00875234"/>
    <w:rsid w:val="0089186E"/>
    <w:rsid w:val="00893373"/>
    <w:rsid w:val="00895071"/>
    <w:rsid w:val="00896FA1"/>
    <w:rsid w:val="008A53BD"/>
    <w:rsid w:val="008D14FF"/>
    <w:rsid w:val="008D19F5"/>
    <w:rsid w:val="008D65CE"/>
    <w:rsid w:val="008E0DC0"/>
    <w:rsid w:val="00902978"/>
    <w:rsid w:val="0090514E"/>
    <w:rsid w:val="00912301"/>
    <w:rsid w:val="00913F34"/>
    <w:rsid w:val="009263E8"/>
    <w:rsid w:val="009421D6"/>
    <w:rsid w:val="0095273C"/>
    <w:rsid w:val="00957D42"/>
    <w:rsid w:val="0096035A"/>
    <w:rsid w:val="00972A00"/>
    <w:rsid w:val="009737A2"/>
    <w:rsid w:val="00993B09"/>
    <w:rsid w:val="009976B8"/>
    <w:rsid w:val="009A4536"/>
    <w:rsid w:val="009A4868"/>
    <w:rsid w:val="009B1FB4"/>
    <w:rsid w:val="009C12E6"/>
    <w:rsid w:val="009F0C30"/>
    <w:rsid w:val="009F4D9C"/>
    <w:rsid w:val="00A01832"/>
    <w:rsid w:val="00A12091"/>
    <w:rsid w:val="00A2783C"/>
    <w:rsid w:val="00A2790E"/>
    <w:rsid w:val="00A31029"/>
    <w:rsid w:val="00A42272"/>
    <w:rsid w:val="00A527D9"/>
    <w:rsid w:val="00A72020"/>
    <w:rsid w:val="00A75B86"/>
    <w:rsid w:val="00AA2EAA"/>
    <w:rsid w:val="00AA2F45"/>
    <w:rsid w:val="00AA386F"/>
    <w:rsid w:val="00AA46D7"/>
    <w:rsid w:val="00AE66FA"/>
    <w:rsid w:val="00B16074"/>
    <w:rsid w:val="00B24644"/>
    <w:rsid w:val="00B41637"/>
    <w:rsid w:val="00B47F8A"/>
    <w:rsid w:val="00B50306"/>
    <w:rsid w:val="00B56881"/>
    <w:rsid w:val="00B61158"/>
    <w:rsid w:val="00B70A30"/>
    <w:rsid w:val="00B70CCA"/>
    <w:rsid w:val="00B72D8D"/>
    <w:rsid w:val="00B77B18"/>
    <w:rsid w:val="00B85CFD"/>
    <w:rsid w:val="00B93811"/>
    <w:rsid w:val="00BA593B"/>
    <w:rsid w:val="00BB7EF3"/>
    <w:rsid w:val="00BC7793"/>
    <w:rsid w:val="00BE675D"/>
    <w:rsid w:val="00BF3CA5"/>
    <w:rsid w:val="00C06262"/>
    <w:rsid w:val="00C108EB"/>
    <w:rsid w:val="00C30575"/>
    <w:rsid w:val="00C33FFC"/>
    <w:rsid w:val="00C37A28"/>
    <w:rsid w:val="00C52AD3"/>
    <w:rsid w:val="00C55D19"/>
    <w:rsid w:val="00C77782"/>
    <w:rsid w:val="00CA3C6D"/>
    <w:rsid w:val="00CA4F25"/>
    <w:rsid w:val="00CC2D15"/>
    <w:rsid w:val="00CC2EEA"/>
    <w:rsid w:val="00D01C22"/>
    <w:rsid w:val="00D07E96"/>
    <w:rsid w:val="00D11868"/>
    <w:rsid w:val="00D34473"/>
    <w:rsid w:val="00D4012F"/>
    <w:rsid w:val="00D40924"/>
    <w:rsid w:val="00D459C8"/>
    <w:rsid w:val="00D543FC"/>
    <w:rsid w:val="00D64E3B"/>
    <w:rsid w:val="00D6742B"/>
    <w:rsid w:val="00D70D66"/>
    <w:rsid w:val="00D85151"/>
    <w:rsid w:val="00D94B51"/>
    <w:rsid w:val="00DB3803"/>
    <w:rsid w:val="00DB69FF"/>
    <w:rsid w:val="00DC1365"/>
    <w:rsid w:val="00DD4C78"/>
    <w:rsid w:val="00DD7B53"/>
    <w:rsid w:val="00E01465"/>
    <w:rsid w:val="00E209FC"/>
    <w:rsid w:val="00E30C61"/>
    <w:rsid w:val="00E34A40"/>
    <w:rsid w:val="00E72E72"/>
    <w:rsid w:val="00E7359F"/>
    <w:rsid w:val="00E8437E"/>
    <w:rsid w:val="00EA6853"/>
    <w:rsid w:val="00ED54D3"/>
    <w:rsid w:val="00F0098E"/>
    <w:rsid w:val="00F0789A"/>
    <w:rsid w:val="00F11964"/>
    <w:rsid w:val="00F1762A"/>
    <w:rsid w:val="00F225FA"/>
    <w:rsid w:val="00F330BA"/>
    <w:rsid w:val="00F53E52"/>
    <w:rsid w:val="00F749A8"/>
    <w:rsid w:val="00F74A5A"/>
    <w:rsid w:val="00F770BB"/>
    <w:rsid w:val="00F913EA"/>
    <w:rsid w:val="00F942CE"/>
    <w:rsid w:val="00F959AD"/>
    <w:rsid w:val="00F96D46"/>
    <w:rsid w:val="00FB2CCA"/>
    <w:rsid w:val="00FD2EA2"/>
    <w:rsid w:val="00FE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9E14D"/>
  <w15:chartTrackingRefBased/>
  <w15:docId w15:val="{26B2D92B-65BD-4C59-9304-BD8462B6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5C7"/>
    <w:pPr>
      <w:widowControl w:val="0"/>
      <w:wordWrap w:val="0"/>
      <w:autoSpaceDE w:val="0"/>
      <w:autoSpaceDN w:val="0"/>
      <w:spacing w:before="120" w:after="120" w:line="240" w:lineRule="auto"/>
    </w:pPr>
    <w:rPr>
      <w:rFonts w:ascii="Cambria" w:eastAsia="바탕" w:hAnsi="Cambria"/>
    </w:rPr>
  </w:style>
  <w:style w:type="paragraph" w:styleId="1">
    <w:name w:val="heading 1"/>
    <w:basedOn w:val="a"/>
    <w:next w:val="a"/>
    <w:link w:val="1Char"/>
    <w:autoRedefine/>
    <w:uiPriority w:val="9"/>
    <w:qFormat/>
    <w:rsid w:val="00A01832"/>
    <w:pPr>
      <w:keepNext/>
      <w:pBdr>
        <w:top w:val="single" w:sz="12" w:space="4" w:color="auto"/>
        <w:bottom w:val="single" w:sz="12" w:space="4" w:color="auto"/>
      </w:pBdr>
      <w:ind w:left="284"/>
      <w:mirrorIndents/>
      <w:outlineLvl w:val="0"/>
    </w:pPr>
    <w:rPr>
      <w:rFonts w:cstheme="majorBidi"/>
      <w:b/>
      <w:sz w:val="28"/>
      <w:szCs w:val="28"/>
      <w:lang w:val="ko-KR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09FC"/>
    <w:pPr>
      <w:keepNext/>
      <w:numPr>
        <w:numId w:val="15"/>
      </w:numPr>
      <w:spacing w:line="360" w:lineRule="auto"/>
      <w:ind w:left="357" w:hanging="357"/>
      <w:outlineLvl w:val="1"/>
    </w:pPr>
    <w:rPr>
      <w:rFonts w:cstheme="majorBidi"/>
      <w:b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882"/>
    <w:pPr>
      <w:keepNext/>
      <w:numPr>
        <w:numId w:val="8"/>
      </w:numPr>
      <w:outlineLvl w:val="2"/>
    </w:pPr>
    <w:rPr>
      <w:rFonts w:cstheme="majorBidi"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9FF"/>
    <w:pPr>
      <w:keepNext/>
      <w:numPr>
        <w:numId w:val="5"/>
      </w:numPr>
      <w:ind w:leftChars="100" w:left="300" w:hangingChars="200" w:hanging="2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3D172B"/>
    <w:pPr>
      <w:keepNext/>
      <w:ind w:leftChars="200" w:left="400" w:hangingChars="200" w:hanging="200"/>
      <w:outlineLvl w:val="4"/>
    </w:pPr>
    <w:rPr>
      <w:rFonts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5370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5370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A60E7"/>
    <w:pPr>
      <w:spacing w:after="0" w:line="240" w:lineRule="auto"/>
      <w:jc w:val="left"/>
    </w:pPr>
    <w:rPr>
      <w:kern w:val="0"/>
    </w:rPr>
  </w:style>
  <w:style w:type="character" w:customStyle="1" w:styleId="Char">
    <w:name w:val="간격 없음 Char"/>
    <w:basedOn w:val="a0"/>
    <w:link w:val="a3"/>
    <w:uiPriority w:val="1"/>
    <w:rsid w:val="004A60E7"/>
    <w:rPr>
      <w:kern w:val="0"/>
    </w:rPr>
  </w:style>
  <w:style w:type="paragraph" w:styleId="a4">
    <w:name w:val="header"/>
    <w:basedOn w:val="a"/>
    <w:link w:val="Char0"/>
    <w:uiPriority w:val="99"/>
    <w:unhideWhenUsed/>
    <w:rsid w:val="00574C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574CC6"/>
  </w:style>
  <w:style w:type="paragraph" w:styleId="a5">
    <w:name w:val="footer"/>
    <w:basedOn w:val="a"/>
    <w:link w:val="Char1"/>
    <w:uiPriority w:val="99"/>
    <w:unhideWhenUsed/>
    <w:rsid w:val="00574CC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574CC6"/>
  </w:style>
  <w:style w:type="paragraph" w:styleId="a6">
    <w:name w:val="Intense Quote"/>
    <w:basedOn w:val="a"/>
    <w:next w:val="a"/>
    <w:link w:val="Char2"/>
    <w:uiPriority w:val="30"/>
    <w:qFormat/>
    <w:rsid w:val="00574CC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6"/>
    <w:uiPriority w:val="30"/>
    <w:rsid w:val="00574CC6"/>
    <w:rPr>
      <w:i/>
      <w:iCs/>
      <w:color w:val="4472C4" w:themeColor="accent1"/>
    </w:rPr>
  </w:style>
  <w:style w:type="paragraph" w:styleId="a7">
    <w:name w:val="endnote text"/>
    <w:basedOn w:val="a"/>
    <w:link w:val="Char3"/>
    <w:uiPriority w:val="99"/>
    <w:semiHidden/>
    <w:unhideWhenUsed/>
    <w:rsid w:val="008216D8"/>
    <w:pPr>
      <w:snapToGrid w:val="0"/>
      <w:jc w:val="left"/>
    </w:pPr>
  </w:style>
  <w:style w:type="character" w:customStyle="1" w:styleId="Char3">
    <w:name w:val="미주 텍스트 Char"/>
    <w:basedOn w:val="a0"/>
    <w:link w:val="a7"/>
    <w:uiPriority w:val="99"/>
    <w:semiHidden/>
    <w:rsid w:val="008216D8"/>
  </w:style>
  <w:style w:type="character" w:styleId="a8">
    <w:name w:val="endnote reference"/>
    <w:basedOn w:val="a0"/>
    <w:uiPriority w:val="99"/>
    <w:semiHidden/>
    <w:unhideWhenUsed/>
    <w:rsid w:val="008216D8"/>
    <w:rPr>
      <w:vertAlign w:val="superscript"/>
    </w:rPr>
  </w:style>
  <w:style w:type="character" w:styleId="a9">
    <w:name w:val="Hyperlink"/>
    <w:basedOn w:val="a0"/>
    <w:uiPriority w:val="99"/>
    <w:unhideWhenUsed/>
    <w:rsid w:val="00734830"/>
    <w:rPr>
      <w:color w:val="0000FF"/>
      <w:u w:val="single"/>
    </w:rPr>
  </w:style>
  <w:style w:type="paragraph" w:styleId="aa">
    <w:name w:val="Title"/>
    <w:basedOn w:val="a"/>
    <w:next w:val="a"/>
    <w:link w:val="Char4"/>
    <w:uiPriority w:val="10"/>
    <w:qFormat/>
    <w:rsid w:val="00E8437E"/>
    <w:pPr>
      <w:pBdr>
        <w:top w:val="single" w:sz="12" w:space="10" w:color="auto"/>
        <w:bottom w:val="single" w:sz="12" w:space="10" w:color="auto"/>
      </w:pBdr>
      <w:spacing w:before="240"/>
      <w:ind w:left="284" w:right="284"/>
      <w:mirrorIndents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a"/>
    <w:uiPriority w:val="10"/>
    <w:rsid w:val="00E8437E"/>
    <w:rPr>
      <w:rFonts w:ascii="바탕" w:eastAsia="바탕" w:hAnsi="바탕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E209FC"/>
    <w:rPr>
      <w:rFonts w:ascii="Cambria" w:eastAsia="바탕" w:hAnsi="Cambria" w:cstheme="majorBidi"/>
      <w:b/>
      <w:sz w:val="22"/>
    </w:rPr>
  </w:style>
  <w:style w:type="character" w:customStyle="1" w:styleId="1Char">
    <w:name w:val="제목 1 Char"/>
    <w:basedOn w:val="a0"/>
    <w:link w:val="1"/>
    <w:uiPriority w:val="9"/>
    <w:rsid w:val="00A01832"/>
    <w:rPr>
      <w:rFonts w:ascii="Cambria" w:eastAsia="바탕" w:hAnsi="Cambria" w:cstheme="majorBidi"/>
      <w:b/>
      <w:sz w:val="28"/>
      <w:szCs w:val="28"/>
      <w:lang w:val="ko-KR"/>
    </w:rPr>
  </w:style>
  <w:style w:type="character" w:customStyle="1" w:styleId="3Char">
    <w:name w:val="제목 3 Char"/>
    <w:basedOn w:val="a0"/>
    <w:link w:val="3"/>
    <w:uiPriority w:val="9"/>
    <w:rsid w:val="004D0FCD"/>
    <w:rPr>
      <w:rFonts w:ascii="Cambria" w:eastAsia="바탕" w:hAnsi="Cambria" w:cstheme="majorBidi"/>
      <w:bCs/>
    </w:rPr>
  </w:style>
  <w:style w:type="character" w:styleId="ab">
    <w:name w:val="Intense Emphasis"/>
    <w:basedOn w:val="a0"/>
    <w:uiPriority w:val="21"/>
    <w:qFormat/>
    <w:rsid w:val="00BA593B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BA593B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EA6853"/>
    <w:pPr>
      <w:keepLines/>
      <w:widowControl/>
      <w:pBdr>
        <w:top w:val="none" w:sz="0" w:space="0" w:color="auto"/>
        <w:bottom w:val="none" w:sz="0" w:space="0" w:color="auto"/>
      </w:pBdr>
      <w:wordWrap/>
      <w:autoSpaceDE/>
      <w:autoSpaceDN/>
      <w:spacing w:before="240" w:after="0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A6853"/>
  </w:style>
  <w:style w:type="paragraph" w:styleId="ad">
    <w:name w:val="footnote text"/>
    <w:basedOn w:val="a"/>
    <w:link w:val="Char5"/>
    <w:uiPriority w:val="99"/>
    <w:semiHidden/>
    <w:unhideWhenUsed/>
    <w:rsid w:val="00591952"/>
    <w:pPr>
      <w:snapToGrid w:val="0"/>
      <w:jc w:val="left"/>
    </w:pPr>
  </w:style>
  <w:style w:type="character" w:customStyle="1" w:styleId="Char5">
    <w:name w:val="각주 텍스트 Char"/>
    <w:basedOn w:val="a0"/>
    <w:link w:val="ad"/>
    <w:uiPriority w:val="99"/>
    <w:semiHidden/>
    <w:rsid w:val="00591952"/>
  </w:style>
  <w:style w:type="character" w:styleId="ae">
    <w:name w:val="footnote reference"/>
    <w:basedOn w:val="a0"/>
    <w:uiPriority w:val="99"/>
    <w:semiHidden/>
    <w:unhideWhenUsed/>
    <w:rsid w:val="00591952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0A31FF"/>
    <w:rPr>
      <w:color w:val="605E5C"/>
      <w:shd w:val="clear" w:color="auto" w:fill="E1DFDD"/>
    </w:rPr>
  </w:style>
  <w:style w:type="paragraph" w:styleId="af0">
    <w:name w:val="Bibliography"/>
    <w:basedOn w:val="a"/>
    <w:next w:val="a"/>
    <w:uiPriority w:val="37"/>
    <w:unhideWhenUsed/>
    <w:rsid w:val="009976B8"/>
  </w:style>
  <w:style w:type="paragraph" w:styleId="af1">
    <w:name w:val="List Paragraph"/>
    <w:basedOn w:val="a"/>
    <w:uiPriority w:val="34"/>
    <w:qFormat/>
    <w:rsid w:val="00715310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B70A30"/>
    <w:pPr>
      <w:widowControl/>
      <w:wordWrap/>
      <w:autoSpaceDE/>
      <w:autoSpaceDN/>
      <w:spacing w:before="0"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70A30"/>
    <w:pPr>
      <w:widowControl/>
      <w:wordWrap/>
      <w:autoSpaceDE/>
      <w:autoSpaceDN/>
      <w:spacing w:before="0"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f2">
    <w:name w:val="Subtitle"/>
    <w:basedOn w:val="a"/>
    <w:next w:val="a"/>
    <w:link w:val="Char6"/>
    <w:uiPriority w:val="11"/>
    <w:qFormat/>
    <w:rsid w:val="005756EF"/>
    <w:pPr>
      <w:widowControl/>
      <w:numPr>
        <w:ilvl w:val="1"/>
      </w:numPr>
      <w:wordWrap/>
      <w:autoSpaceDE/>
      <w:autoSpaceDN/>
      <w:spacing w:before="0" w:after="160" w:line="259" w:lineRule="auto"/>
      <w:jc w:val="left"/>
    </w:pPr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Char6">
    <w:name w:val="부제 Char"/>
    <w:basedOn w:val="a0"/>
    <w:link w:val="af2"/>
    <w:uiPriority w:val="11"/>
    <w:rsid w:val="005756EF"/>
    <w:rPr>
      <w:rFonts w:ascii="바탕" w:eastAsia="바탕" w:hAnsi="바탕" w:cs="Times New Roman"/>
      <w:color w:val="5A5A5A" w:themeColor="text1" w:themeTint="A5"/>
      <w:spacing w:val="15"/>
      <w:kern w:val="0"/>
      <w:sz w:val="22"/>
    </w:rPr>
  </w:style>
  <w:style w:type="character" w:styleId="af3">
    <w:name w:val="Placeholder Text"/>
    <w:basedOn w:val="a0"/>
    <w:uiPriority w:val="99"/>
    <w:semiHidden/>
    <w:rsid w:val="008D65CE"/>
    <w:rPr>
      <w:color w:val="808080"/>
    </w:rPr>
  </w:style>
  <w:style w:type="table" w:styleId="af4">
    <w:name w:val="Table Grid"/>
    <w:basedOn w:val="a1"/>
    <w:uiPriority w:val="39"/>
    <w:rsid w:val="009F0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uiPriority w:val="9"/>
    <w:rsid w:val="00DB69FF"/>
    <w:rPr>
      <w:rFonts w:ascii="바탕" w:eastAsia="바탕" w:hAnsi="바탕"/>
      <w:bCs/>
    </w:rPr>
  </w:style>
  <w:style w:type="character" w:customStyle="1" w:styleId="5Char">
    <w:name w:val="제목 5 Char"/>
    <w:basedOn w:val="a0"/>
    <w:link w:val="5"/>
    <w:uiPriority w:val="9"/>
    <w:rsid w:val="003D172B"/>
    <w:rPr>
      <w:rFonts w:ascii="바탕" w:eastAsia="바탕" w:hAnsi="바탕" w:cstheme="majorBidi"/>
    </w:rPr>
  </w:style>
  <w:style w:type="paragraph" w:customStyle="1" w:styleId="af5">
    <w:name w:val="코드"/>
    <w:basedOn w:val="a"/>
    <w:link w:val="Char7"/>
    <w:qFormat/>
    <w:rsid w:val="005370DE"/>
    <w:pPr>
      <w:spacing w:before="0" w:after="0"/>
    </w:pPr>
    <w:rPr>
      <w:rFonts w:ascii="D2Coding" w:eastAsia="D2Coding" w:hAnsi="D2Coding"/>
    </w:rPr>
  </w:style>
  <w:style w:type="character" w:customStyle="1" w:styleId="6Char">
    <w:name w:val="제목 6 Char"/>
    <w:basedOn w:val="a0"/>
    <w:link w:val="6"/>
    <w:uiPriority w:val="9"/>
    <w:rsid w:val="005370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har7">
    <w:name w:val="코드 Char"/>
    <w:basedOn w:val="Char4"/>
    <w:link w:val="af5"/>
    <w:rsid w:val="005370DE"/>
    <w:rPr>
      <w:rFonts w:ascii="D2Coding" w:eastAsia="D2Coding" w:hAnsi="D2Coding" w:cstheme="majorBidi"/>
      <w:b w:val="0"/>
      <w:bCs w:val="0"/>
      <w:sz w:val="32"/>
      <w:szCs w:val="32"/>
    </w:rPr>
  </w:style>
  <w:style w:type="character" w:customStyle="1" w:styleId="7Char">
    <w:name w:val="제목 7 Char"/>
    <w:basedOn w:val="a0"/>
    <w:link w:val="7"/>
    <w:uiPriority w:val="9"/>
    <w:rsid w:val="005370D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s\&#49324;&#50857;&#51088;%20&#51648;&#51221;%20Office%20&#49436;&#49885;%20&#54028;&#51068;\&#44592;&#49696;%20&#47532;&#54252;&#53944;%20&#49436;&#49885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E407B89AF54438687AD1BC4409071A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827C386-1E7F-43E6-BE37-60E179865F34}"/>
      </w:docPartPr>
      <w:docPartBody>
        <w:p w:rsidR="00000000" w:rsidRDefault="003B0BB0">
          <w:pPr>
            <w:pStyle w:val="BE407B89AF54438687AD1BC4409071A5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제목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17B3454D10514F47B8841219C334A52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6422398-4D67-40AB-9E86-BA27C90D4F3A}"/>
      </w:docPartPr>
      <w:docPartBody>
        <w:p w:rsidR="00000000" w:rsidRDefault="003B0BB0">
          <w:pPr>
            <w:pStyle w:val="17B3454D10514F47B8841219C334A528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주제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92BFBED1C2444D63B46A0FE909E19BE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DE9AE5B-D9F3-44E7-915A-744E40A9C77E}"/>
      </w:docPartPr>
      <w:docPartBody>
        <w:p w:rsidR="00000000" w:rsidRDefault="003B0BB0">
          <w:pPr>
            <w:pStyle w:val="92BFBED1C2444D63B46A0FE909E19BE7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회사</w:t>
          </w:r>
          <w:r w:rsidRPr="00041A29">
            <w:rPr>
              <w:rStyle w:val="a3"/>
            </w:rPr>
            <w:t>]</w:t>
          </w:r>
        </w:p>
      </w:docPartBody>
    </w:docPart>
    <w:docPart>
      <w:docPartPr>
        <w:name w:val="C840C5C24757497CA2A4E07B19ECC1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6B900E8-5EBF-4257-9474-BDEF91271D9E}"/>
      </w:docPartPr>
      <w:docPartBody>
        <w:p w:rsidR="00000000" w:rsidRDefault="003B0BB0">
          <w:pPr>
            <w:pStyle w:val="C840C5C24757497CA2A4E07B19ECC1F8"/>
          </w:pPr>
          <w:r w:rsidRPr="00041A29">
            <w:rPr>
              <w:rStyle w:val="a3"/>
            </w:rPr>
            <w:t>[</w:t>
          </w:r>
          <w:r w:rsidRPr="00041A29">
            <w:rPr>
              <w:rStyle w:val="a3"/>
            </w:rPr>
            <w:t>만든</w:t>
          </w:r>
          <w:r w:rsidRPr="00041A29">
            <w:rPr>
              <w:rStyle w:val="a3"/>
            </w:rPr>
            <w:t xml:space="preserve"> </w:t>
          </w:r>
          <w:r w:rsidRPr="00041A29">
            <w:rPr>
              <w:rStyle w:val="a3"/>
            </w:rPr>
            <w:t>이</w:t>
          </w:r>
          <w:r w:rsidRPr="00041A29">
            <w:rPr>
              <w:rStyle w:val="a3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B0"/>
    <w:rsid w:val="003B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나눔명조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BE407B89AF54438687AD1BC4409071A5">
    <w:name w:val="BE407B89AF54438687AD1BC4409071A5"/>
  </w:style>
  <w:style w:type="paragraph" w:customStyle="1" w:styleId="17B3454D10514F47B8841219C334A528">
    <w:name w:val="17B3454D10514F47B8841219C334A528"/>
  </w:style>
  <w:style w:type="paragraph" w:customStyle="1" w:styleId="92BFBED1C2444D63B46A0FE909E19BE7">
    <w:name w:val="92BFBED1C2444D63B46A0FE909E19BE7"/>
  </w:style>
  <w:style w:type="paragraph" w:customStyle="1" w:styleId="C840C5C24757497CA2A4E07B19ECC1F8">
    <w:name w:val="C840C5C24757497CA2A4E07B19ECC1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>요약 내용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7FEB12-D29A-40DA-AA73-2B6C0800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기술 리포트 서식.dotm</Template>
  <TotalTime>18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제목</vt:lpstr>
    </vt:vector>
  </TitlesOfParts>
  <Company>한국기술교육대학교 전자공학과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Depth Map Generator Using LIDAR Sensor</dc:title>
  <dc:subject>LIDAR 센서를 활용한 깊이 맵 생성기</dc:subject>
  <dc:creator>강승우</dc:creator>
  <cp:keywords/>
  <dc:description/>
  <cp:lastModifiedBy>KangSeungWoo</cp:lastModifiedBy>
  <cp:revision>7</cp:revision>
  <cp:lastPrinted>2019-09-12T02:11:00Z</cp:lastPrinted>
  <dcterms:created xsi:type="dcterms:W3CDTF">2020-01-20T10:40:00Z</dcterms:created>
  <dcterms:modified xsi:type="dcterms:W3CDTF">2020-01-20T10:58:00Z</dcterms:modified>
</cp:coreProperties>
</file>